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29F8" w14:textId="2E2E4F46" w:rsidR="00F84F03" w:rsidRDefault="004F5E94">
      <w:pPr>
        <w:pStyle w:val="Title"/>
      </w:pPr>
      <w:fldSimple w:instr=" SUBJECT  \* MERGEFORMAT ">
        <w:r w:rsidR="00F84F03">
          <w:t>&lt;</w:t>
        </w:r>
        <w:r w:rsidR="00EF4A32">
          <w:t xml:space="preserve">Labshark </w:t>
        </w:r>
        <w:r w:rsidR="00F84F03">
          <w:t>&gt;</w:t>
        </w:r>
      </w:fldSimple>
    </w:p>
    <w:p w14:paraId="59BA00C2" w14:textId="77777777" w:rsidR="00F84F03" w:rsidRDefault="00EF0811">
      <w:pPr>
        <w:pStyle w:val="Title"/>
      </w:pPr>
      <w:r>
        <w:t>Subsystems Report</w:t>
      </w:r>
    </w:p>
    <w:p w14:paraId="4FBC0172" w14:textId="178F6875" w:rsidR="00F84F03" w:rsidRDefault="00702CE5">
      <w:pPr>
        <w:pStyle w:val="Subtitle"/>
      </w:pPr>
      <w:r>
        <w:t>Version &lt;2</w:t>
      </w:r>
      <w:r w:rsidR="00F84F03">
        <w:t>.0</w:t>
      </w:r>
      <w:r>
        <w:t>.0</w:t>
      </w:r>
      <w:r w:rsidR="00F84F03">
        <w:t>&gt;</w:t>
      </w:r>
    </w:p>
    <w:p w14:paraId="7A904CA0" w14:textId="21703051" w:rsidR="00F84F03" w:rsidRDefault="00AE74E7">
      <w:pPr>
        <w:pStyle w:val="Subtitle"/>
        <w:rPr>
          <w:color w:val="000000"/>
        </w:rPr>
      </w:pPr>
      <w:fldSimple w:instr=" DATE  \* MERGEFORMAT ">
        <w:r w:rsidR="00D41250">
          <w:rPr>
            <w:noProof/>
          </w:rPr>
          <w:t>3/11/2018</w:t>
        </w:r>
      </w:fldSimple>
    </w:p>
    <w:p w14:paraId="0CD88AA4" w14:textId="77777777" w:rsidR="00F84F03" w:rsidRDefault="00F84F03">
      <w:pPr>
        <w:pStyle w:val="DocControlHeading"/>
        <w:sectPr w:rsidR="00F84F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bookmarkEnd w:id="0"/>
    <w:bookmarkEnd w:id="1"/>
    <w:bookmarkEnd w:id="2"/>
    <w:p w14:paraId="2D776C6F" w14:textId="77777777" w:rsidR="00702CE5" w:rsidRPr="00B34A37" w:rsidRDefault="00702CE5" w:rsidP="00702CE5">
      <w:pPr>
        <w:overflowPunct/>
        <w:autoSpaceDE/>
        <w:autoSpaceDN/>
        <w:adjustRightInd/>
        <w:ind w:left="-360"/>
        <w:rPr>
          <w:rFonts w:ascii="Segoe UI" w:hAnsi="Segoe UI" w:cs="Segoe UI"/>
          <w:b/>
          <w:bCs/>
          <w:sz w:val="18"/>
          <w:szCs w:val="18"/>
        </w:rPr>
      </w:pPr>
      <w:r w:rsidRPr="00B34A37">
        <w:rPr>
          <w:b/>
          <w:bCs/>
          <w:sz w:val="36"/>
          <w:szCs w:val="36"/>
        </w:rPr>
        <w:lastRenderedPageBreak/>
        <w:t>Document Control </w:t>
      </w:r>
    </w:p>
    <w:p w14:paraId="5987AA9A" w14:textId="77777777" w:rsidR="00702CE5" w:rsidRPr="00B34A37" w:rsidRDefault="00702CE5" w:rsidP="00702CE5">
      <w:pPr>
        <w:overflowPunct/>
        <w:autoSpaceDE/>
        <w:autoSpaceDN/>
        <w:adjustRightInd/>
        <w:ind w:left="-360"/>
        <w:rPr>
          <w:rFonts w:ascii="Segoe UI" w:hAnsi="Segoe UI" w:cs="Segoe UI"/>
          <w:b/>
          <w:bCs/>
          <w:sz w:val="18"/>
          <w:szCs w:val="18"/>
        </w:rPr>
      </w:pPr>
      <w:r w:rsidRPr="00B34A37">
        <w:rPr>
          <w:b/>
          <w:bCs/>
          <w:sz w:val="28"/>
          <w:szCs w:val="28"/>
        </w:rPr>
        <w:t>Approval </w:t>
      </w:r>
    </w:p>
    <w:p w14:paraId="44A8AC56" w14:textId="77777777" w:rsidR="00702CE5" w:rsidRPr="00B34A37" w:rsidRDefault="00702CE5" w:rsidP="00702CE5">
      <w:pPr>
        <w:overflowPunct/>
        <w:autoSpaceDE/>
        <w:autoSpaceDN/>
        <w:adjustRightInd/>
        <w:jc w:val="both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The Guidance Team and the customer shall approve this document. </w:t>
      </w:r>
    </w:p>
    <w:p w14:paraId="15E849A5" w14:textId="77777777" w:rsidR="00702CE5" w:rsidRPr="00B34A37" w:rsidRDefault="00702CE5" w:rsidP="00702CE5">
      <w:pPr>
        <w:overflowPunct/>
        <w:autoSpaceDE/>
        <w:autoSpaceDN/>
        <w:adjustRightInd/>
        <w:ind w:left="-360"/>
        <w:rPr>
          <w:rFonts w:ascii="Segoe UI" w:hAnsi="Segoe UI" w:cs="Segoe UI"/>
          <w:b/>
          <w:bCs/>
          <w:sz w:val="18"/>
          <w:szCs w:val="18"/>
        </w:rPr>
      </w:pPr>
      <w:r w:rsidRPr="00B34A37">
        <w:rPr>
          <w:b/>
          <w:bCs/>
          <w:sz w:val="28"/>
          <w:szCs w:val="28"/>
        </w:rPr>
        <w:t>Document Change Control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5"/>
        <w:gridCol w:w="4425"/>
      </w:tblGrid>
      <w:tr w:rsidR="00702CE5" w:rsidRPr="00B34A37" w14:paraId="117EFDD3" w14:textId="77777777" w:rsidTr="00702CE5">
        <w:tc>
          <w:tcPr>
            <w:tcW w:w="4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DEFB9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right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Initial Release: </w:t>
            </w:r>
          </w:p>
        </w:tc>
        <w:tc>
          <w:tcPr>
            <w:tcW w:w="442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24933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3/2/2017 </w:t>
            </w:r>
          </w:p>
        </w:tc>
      </w:tr>
      <w:tr w:rsidR="00702CE5" w:rsidRPr="00B34A37" w14:paraId="22B48D6F" w14:textId="77777777" w:rsidTr="00702CE5">
        <w:tc>
          <w:tcPr>
            <w:tcW w:w="4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C4864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right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Current Release: 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1FBC5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3/8/2017 </w:t>
            </w:r>
          </w:p>
        </w:tc>
      </w:tr>
      <w:tr w:rsidR="00702CE5" w:rsidRPr="00B34A37" w14:paraId="27CD30FF" w14:textId="77777777" w:rsidTr="00702CE5">
        <w:tc>
          <w:tcPr>
            <w:tcW w:w="4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29F23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right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Indicator of Last Page in Document: 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FC3F4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11 </w:t>
            </w:r>
          </w:p>
        </w:tc>
      </w:tr>
      <w:tr w:rsidR="00702CE5" w:rsidRPr="00B34A37" w14:paraId="5F23AE64" w14:textId="77777777" w:rsidTr="00702CE5">
        <w:tc>
          <w:tcPr>
            <w:tcW w:w="4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D79D0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right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Date of Last Review: 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6C581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3/8/2017 </w:t>
            </w:r>
          </w:p>
        </w:tc>
      </w:tr>
      <w:tr w:rsidR="00702CE5" w:rsidRPr="00B34A37" w14:paraId="17243B6E" w14:textId="77777777" w:rsidTr="00702CE5">
        <w:tc>
          <w:tcPr>
            <w:tcW w:w="4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2BEF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right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Date of Next Review: 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06875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3/9/2017 </w:t>
            </w:r>
          </w:p>
        </w:tc>
      </w:tr>
      <w:tr w:rsidR="00702CE5" w:rsidRPr="00B34A37" w14:paraId="6FBCA770" w14:textId="77777777" w:rsidTr="00702CE5">
        <w:tc>
          <w:tcPr>
            <w:tcW w:w="44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8A63A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right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Target Date for Next Update: 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DF2E9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3/9/2017 </w:t>
            </w:r>
          </w:p>
        </w:tc>
      </w:tr>
    </w:tbl>
    <w:p w14:paraId="337068E0" w14:textId="77777777" w:rsidR="00702CE5" w:rsidRPr="00B34A37" w:rsidRDefault="00702CE5" w:rsidP="00702CE5">
      <w:pPr>
        <w:overflowPunct/>
        <w:autoSpaceDE/>
        <w:autoSpaceDN/>
        <w:adjustRightInd/>
        <w:ind w:left="-360"/>
        <w:rPr>
          <w:rFonts w:ascii="Segoe UI" w:hAnsi="Segoe UI" w:cs="Segoe UI"/>
          <w:b/>
          <w:bCs/>
          <w:sz w:val="18"/>
          <w:szCs w:val="18"/>
        </w:rPr>
      </w:pPr>
      <w:r w:rsidRPr="00B34A37">
        <w:rPr>
          <w:b/>
          <w:bCs/>
          <w:sz w:val="28"/>
          <w:szCs w:val="28"/>
        </w:rPr>
        <w:t>Distribution List </w:t>
      </w:r>
    </w:p>
    <w:p w14:paraId="7A743682" w14:textId="77777777" w:rsidR="00702CE5" w:rsidRPr="00B34A37" w:rsidRDefault="00702CE5" w:rsidP="00702CE5">
      <w:pPr>
        <w:overflowPunct/>
        <w:autoSpaceDE/>
        <w:autoSpaceDN/>
        <w:adjustRightInd/>
        <w:jc w:val="both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This following list of people shall receive a copy of this document every time a new version of this document becomes available: </w:t>
      </w:r>
    </w:p>
    <w:p w14:paraId="575C10F6" w14:textId="77777777" w:rsidR="00702CE5" w:rsidRPr="00B34A37" w:rsidRDefault="00702CE5" w:rsidP="00702CE5">
      <w:pPr>
        <w:overflowPunct/>
        <w:autoSpaceDE/>
        <w:autoSpaceDN/>
        <w:adjustRightInd/>
        <w:ind w:left="216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Guidance Team Members: </w:t>
      </w:r>
    </w:p>
    <w:p w14:paraId="02039167" w14:textId="77777777" w:rsidR="00702CE5" w:rsidRPr="00B34A37" w:rsidRDefault="00702CE5" w:rsidP="00702CE5">
      <w:pPr>
        <w:overflowPunct/>
        <w:autoSpaceDE/>
        <w:autoSpaceDN/>
        <w:adjustRightInd/>
        <w:ind w:left="216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Dr. Salamah </w:t>
      </w:r>
    </w:p>
    <w:p w14:paraId="5DEDBC56" w14:textId="77777777" w:rsidR="00702CE5" w:rsidRPr="00B34A37" w:rsidRDefault="00702CE5" w:rsidP="00702CE5">
      <w:pPr>
        <w:overflowPunct/>
        <w:autoSpaceDE/>
        <w:autoSpaceDN/>
        <w:adjustRightInd/>
        <w:ind w:left="216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 </w:t>
      </w:r>
    </w:p>
    <w:p w14:paraId="045F17A0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Customer:  </w:t>
      </w:r>
    </w:p>
    <w:p w14:paraId="4F19FA37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Dr Jaime Acosta </w:t>
      </w:r>
    </w:p>
    <w:p w14:paraId="32A0E673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 </w:t>
      </w:r>
    </w:p>
    <w:p w14:paraId="61B594C7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 </w:t>
      </w:r>
    </w:p>
    <w:p w14:paraId="0E198FAE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Software Team Members: </w:t>
      </w:r>
    </w:p>
    <w:p w14:paraId="05A9C395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Alfredo Garcia </w:t>
      </w:r>
    </w:p>
    <w:p w14:paraId="5CC0D589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Raul Hinostroza </w:t>
      </w:r>
    </w:p>
    <w:p w14:paraId="6CCCE1A0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Thomas George </w:t>
      </w:r>
    </w:p>
    <w:p w14:paraId="0AF8B6CE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Hector Cervantes </w:t>
      </w:r>
    </w:p>
    <w:p w14:paraId="0289C419" w14:textId="77777777" w:rsidR="00702CE5" w:rsidRPr="00B34A37" w:rsidRDefault="00702CE5" w:rsidP="00702CE5">
      <w:pPr>
        <w:overflowPunct/>
        <w:autoSpaceDE/>
        <w:autoSpaceDN/>
        <w:adjustRightInd/>
        <w:ind w:left="1440" w:firstLine="720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Eulalio Garcia  </w:t>
      </w:r>
    </w:p>
    <w:p w14:paraId="7A349C97" w14:textId="77777777" w:rsidR="00702CE5" w:rsidRPr="00B34A37" w:rsidRDefault="00702CE5" w:rsidP="00702CE5">
      <w:pPr>
        <w:overflowPunct/>
        <w:autoSpaceDE/>
        <w:autoSpaceDN/>
        <w:adjustRightInd/>
        <w:ind w:left="-360"/>
        <w:rPr>
          <w:rFonts w:ascii="Segoe UI" w:hAnsi="Segoe UI" w:cs="Segoe UI"/>
          <w:b/>
          <w:bCs/>
          <w:sz w:val="18"/>
          <w:szCs w:val="18"/>
        </w:rPr>
      </w:pPr>
      <w:r w:rsidRPr="00B34A37">
        <w:rPr>
          <w:b/>
          <w:bCs/>
          <w:sz w:val="28"/>
          <w:szCs w:val="28"/>
        </w:rPr>
        <w:t>Change Summary </w:t>
      </w:r>
    </w:p>
    <w:p w14:paraId="4F683ED3" w14:textId="77777777" w:rsidR="00702CE5" w:rsidRPr="00B34A37" w:rsidRDefault="00702CE5" w:rsidP="00702CE5">
      <w:pPr>
        <w:overflowPunct/>
        <w:autoSpaceDE/>
        <w:autoSpaceDN/>
        <w:adjustRightInd/>
        <w:jc w:val="both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The following table details changes made between versions of this document </w:t>
      </w:r>
    </w:p>
    <w:p w14:paraId="6D3EF9B2" w14:textId="77777777" w:rsidR="00702CE5" w:rsidRPr="00B34A37" w:rsidRDefault="00702CE5" w:rsidP="00702CE5">
      <w:pPr>
        <w:overflowPunct/>
        <w:autoSpaceDE/>
        <w:autoSpaceDN/>
        <w:adjustRightInd/>
        <w:ind w:left="135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170"/>
        <w:gridCol w:w="1800"/>
        <w:gridCol w:w="3975"/>
      </w:tblGrid>
      <w:tr w:rsidR="00702CE5" w:rsidRPr="00B34A37" w14:paraId="283DFE0C" w14:textId="77777777" w:rsidTr="00702CE5"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E01B9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center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Version </w:t>
            </w:r>
          </w:p>
        </w:tc>
        <w:tc>
          <w:tcPr>
            <w:tcW w:w="11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4EAF3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center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Date </w:t>
            </w:r>
          </w:p>
        </w:tc>
        <w:tc>
          <w:tcPr>
            <w:tcW w:w="180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656D4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center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Modifier </w:t>
            </w:r>
          </w:p>
        </w:tc>
        <w:tc>
          <w:tcPr>
            <w:tcW w:w="397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3DC1BB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center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Description </w:t>
            </w:r>
          </w:p>
        </w:tc>
      </w:tr>
      <w:tr w:rsidR="00702CE5" w:rsidRPr="00B34A37" w14:paraId="644E855E" w14:textId="77777777" w:rsidTr="00702CE5">
        <w:tc>
          <w:tcPr>
            <w:tcW w:w="17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7E767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34A37">
              <w:rPr>
                <w:sz w:val="22"/>
                <w:szCs w:val="22"/>
              </w:rPr>
              <w:t>1.0.0 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53A79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center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3-2-17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12F10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jc w:val="center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Alfredo Garcia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7636F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Uploaded template </w:t>
            </w:r>
          </w:p>
        </w:tc>
      </w:tr>
      <w:tr w:rsidR="00702CE5" w:rsidRPr="00B34A37" w14:paraId="002FCD07" w14:textId="77777777" w:rsidTr="00702CE5">
        <w:tc>
          <w:tcPr>
            <w:tcW w:w="17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F6481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          1.1.0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F7E47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3/4/17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C6CB2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Alfredo Garcia 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2A8BA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Added 3 contracts to document: PCAP, PCAP Manager, Exterior Parser Controller </w:t>
            </w:r>
          </w:p>
        </w:tc>
      </w:tr>
      <w:tr w:rsidR="00702CE5" w:rsidRPr="00B34A37" w14:paraId="44B30CDE" w14:textId="77777777" w:rsidTr="00702CE5">
        <w:tc>
          <w:tcPr>
            <w:tcW w:w="17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936C5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34A37">
              <w:rPr>
                <w:sz w:val="22"/>
                <w:szCs w:val="22"/>
              </w:rPr>
              <w:t>1.1.6 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70A5E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3/6/17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5A876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4"/>
                <w:szCs w:val="24"/>
              </w:rPr>
            </w:pPr>
            <w:r w:rsidRPr="00B34A37">
              <w:rPr>
                <w:sz w:val="22"/>
                <w:szCs w:val="22"/>
              </w:rPr>
              <w:t>Alfredo Garcia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CC1C9" w14:textId="77777777" w:rsidR="00702CE5" w:rsidRPr="00B34A37" w:rsidRDefault="00702CE5" w:rsidP="00702CE5">
            <w:pPr>
              <w:overflowPunct/>
              <w:autoSpaceDE/>
              <w:autoSpaceDN/>
              <w:adjustRightInd/>
              <w:spacing w:beforeAutospacing="1" w:afterAutospacing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2</w:t>
            </w:r>
            <w:r w:rsidRPr="00B34A37">
              <w:rPr>
                <w:sz w:val="22"/>
                <w:szCs w:val="22"/>
              </w:rPr>
              <w:t xml:space="preserve"> contracts to document: Dissected Packet Manager</w:t>
            </w:r>
            <w:r>
              <w:rPr>
                <w:sz w:val="22"/>
                <w:szCs w:val="22"/>
              </w:rPr>
              <w:t>, Project list</w:t>
            </w:r>
          </w:p>
        </w:tc>
      </w:tr>
    </w:tbl>
    <w:p w14:paraId="24017A1D" w14:textId="77777777" w:rsidR="00702CE5" w:rsidRPr="00B34A37" w:rsidRDefault="00702CE5" w:rsidP="00702CE5">
      <w:pPr>
        <w:overflowPunct/>
        <w:autoSpaceDE/>
        <w:autoSpaceDN/>
        <w:adjustRightInd/>
        <w:ind w:left="135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 </w:t>
      </w:r>
    </w:p>
    <w:p w14:paraId="67B67FBA" w14:textId="77777777" w:rsidR="00702CE5" w:rsidRPr="00B34A37" w:rsidRDefault="00702CE5" w:rsidP="00702CE5">
      <w:pPr>
        <w:overflowPunct/>
        <w:autoSpaceDE/>
        <w:autoSpaceDN/>
        <w:adjustRightInd/>
        <w:ind w:left="135"/>
        <w:rPr>
          <w:rFonts w:ascii="Segoe UI" w:hAnsi="Segoe UI" w:cs="Segoe UI"/>
          <w:sz w:val="18"/>
          <w:szCs w:val="18"/>
        </w:rPr>
      </w:pPr>
      <w:r w:rsidRPr="00B34A37">
        <w:rPr>
          <w:sz w:val="22"/>
          <w:szCs w:val="22"/>
        </w:rPr>
        <w:t> </w:t>
      </w:r>
    </w:p>
    <w:p w14:paraId="5F4EF090" w14:textId="77777777" w:rsidR="00702CE5" w:rsidRDefault="00702CE5" w:rsidP="00702CE5">
      <w:pPr>
        <w:ind w:left="144"/>
      </w:pPr>
    </w:p>
    <w:p w14:paraId="726FB706" w14:textId="77777777" w:rsidR="00702CE5" w:rsidRDefault="00702CE5" w:rsidP="00702CE5">
      <w:pPr>
        <w:ind w:left="144"/>
      </w:pPr>
    </w:p>
    <w:p w14:paraId="76DCC49A" w14:textId="77777777" w:rsidR="00F84F03" w:rsidRDefault="00F84F03">
      <w:pPr>
        <w:ind w:left="144"/>
      </w:pPr>
    </w:p>
    <w:p w14:paraId="0E6F4168" w14:textId="77777777" w:rsidR="00F84F03" w:rsidRDefault="00F84F03">
      <w:pPr>
        <w:pStyle w:val="Paragraph"/>
      </w:pPr>
      <w:r>
        <w:br w:type="column"/>
      </w:r>
    </w:p>
    <w:p w14:paraId="5D2CF730" w14:textId="77777777" w:rsidR="00F84F03" w:rsidRDefault="00F84F03">
      <w:pPr>
        <w:ind w:left="144"/>
      </w:pPr>
    </w:p>
    <w:p w14:paraId="2113E66C" w14:textId="77777777" w:rsidR="00F84F03" w:rsidRDefault="00F84F0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137B8BFD" w14:textId="77777777" w:rsidR="00A22F4C" w:rsidRDefault="00FC616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Cs/>
          <w:caps w:val="0"/>
          <w:smallCaps/>
          <w:sz w:val="28"/>
        </w:rPr>
        <w:fldChar w:fldCharType="begin"/>
      </w:r>
      <w:r w:rsidR="004A4872">
        <w:rPr>
          <w:bCs/>
          <w:caps w:val="0"/>
          <w:smallCaps/>
          <w:sz w:val="28"/>
        </w:rPr>
        <w:instrText xml:space="preserve"> TOC \o "1-3" \h \z \u </w:instrText>
      </w:r>
      <w:r>
        <w:rPr>
          <w:bCs/>
          <w:caps w:val="0"/>
          <w:smallCaps/>
          <w:sz w:val="28"/>
        </w:rPr>
        <w:fldChar w:fldCharType="separate"/>
      </w:r>
      <w:hyperlink w:anchor="_Toc445824963" w:history="1">
        <w:r w:rsidR="00A22F4C" w:rsidRPr="00BA7555">
          <w:rPr>
            <w:rStyle w:val="Hyperlink"/>
            <w:noProof/>
          </w:rPr>
          <w:t>Document Control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_Toc445824963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ii</w:t>
        </w:r>
        <w:r w:rsidR="00A22F4C">
          <w:rPr>
            <w:noProof/>
            <w:webHidden/>
          </w:rPr>
          <w:fldChar w:fldCharType="end"/>
        </w:r>
      </w:hyperlink>
    </w:p>
    <w:p w14:paraId="05B618B8" w14:textId="77777777" w:rsidR="00A22F4C" w:rsidRDefault="00AE74E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45824964" w:history="1">
        <w:r w:rsidR="00A22F4C" w:rsidRPr="00BA7555">
          <w:rPr>
            <w:rStyle w:val="Hyperlink"/>
            <w:noProof/>
          </w:rPr>
          <w:t>Approval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_Toc445824964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ii</w:t>
        </w:r>
        <w:r w:rsidR="00A22F4C">
          <w:rPr>
            <w:noProof/>
            <w:webHidden/>
          </w:rPr>
          <w:fldChar w:fldCharType="end"/>
        </w:r>
      </w:hyperlink>
    </w:p>
    <w:p w14:paraId="35DEF9F9" w14:textId="77777777" w:rsidR="00A22F4C" w:rsidRDefault="00AE74E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45824965" w:history="1">
        <w:r w:rsidR="00A22F4C" w:rsidRPr="00BA7555">
          <w:rPr>
            <w:rStyle w:val="Hyperlink"/>
            <w:noProof/>
          </w:rPr>
          <w:t>Document Change Control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_Toc445824965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ii</w:t>
        </w:r>
        <w:r w:rsidR="00A22F4C">
          <w:rPr>
            <w:noProof/>
            <w:webHidden/>
          </w:rPr>
          <w:fldChar w:fldCharType="end"/>
        </w:r>
      </w:hyperlink>
    </w:p>
    <w:p w14:paraId="4628A8F6" w14:textId="77777777" w:rsidR="00A22F4C" w:rsidRDefault="00AE74E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45824966" w:history="1">
        <w:r w:rsidR="00A22F4C" w:rsidRPr="00BA7555">
          <w:rPr>
            <w:rStyle w:val="Hyperlink"/>
            <w:noProof/>
          </w:rPr>
          <w:t>Distribution List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_Toc445824966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ii</w:t>
        </w:r>
        <w:r w:rsidR="00A22F4C">
          <w:rPr>
            <w:noProof/>
            <w:webHidden/>
          </w:rPr>
          <w:fldChar w:fldCharType="end"/>
        </w:r>
      </w:hyperlink>
    </w:p>
    <w:p w14:paraId="20E6C79A" w14:textId="77777777" w:rsidR="00A22F4C" w:rsidRDefault="00AE74E7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45824967" w:history="1">
        <w:r w:rsidR="00A22F4C" w:rsidRPr="00BA7555">
          <w:rPr>
            <w:rStyle w:val="Hyperlink"/>
            <w:noProof/>
          </w:rPr>
          <w:t>Change Summary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_Toc445824967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ii</w:t>
        </w:r>
        <w:r w:rsidR="00A22F4C">
          <w:rPr>
            <w:noProof/>
            <w:webHidden/>
          </w:rPr>
          <w:fldChar w:fldCharType="end"/>
        </w:r>
      </w:hyperlink>
    </w:p>
    <w:p w14:paraId="50841771" w14:textId="77777777" w:rsidR="00A22F4C" w:rsidRDefault="00AE74E7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5824968" w:history="1">
        <w:r w:rsidR="00A22F4C" w:rsidRPr="00BA7555">
          <w:rPr>
            <w:rStyle w:val="Hyperlink"/>
            <w:noProof/>
          </w:rPr>
          <w:t>1.</w:t>
        </w:r>
        <w:r w:rsidR="00A22F4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22F4C" w:rsidRPr="00BA7555">
          <w:rPr>
            <w:rStyle w:val="Hyperlink"/>
            <w:noProof/>
          </w:rPr>
          <w:t>Introduction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_Toc445824968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1</w:t>
        </w:r>
        <w:r w:rsidR="00A22F4C">
          <w:rPr>
            <w:noProof/>
            <w:webHidden/>
          </w:rPr>
          <w:fldChar w:fldCharType="end"/>
        </w:r>
      </w:hyperlink>
    </w:p>
    <w:p w14:paraId="7684223D" w14:textId="77777777" w:rsidR="00A22F4C" w:rsidRDefault="00AE74E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45824969" w:history="1">
        <w:r w:rsidR="00A22F4C" w:rsidRPr="00BA7555">
          <w:rPr>
            <w:rStyle w:val="Hyperlink"/>
            <w:noProof/>
          </w:rPr>
          <w:t>1.1.</w:t>
        </w:r>
        <w:r w:rsidR="00A22F4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22F4C" w:rsidRPr="00BA7555">
          <w:rPr>
            <w:rStyle w:val="Hyperlink"/>
            <w:noProof/>
          </w:rPr>
          <w:t>References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_Toc445824969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1</w:t>
        </w:r>
        <w:r w:rsidR="00A22F4C">
          <w:rPr>
            <w:noProof/>
            <w:webHidden/>
          </w:rPr>
          <w:fldChar w:fldCharType="end"/>
        </w:r>
      </w:hyperlink>
    </w:p>
    <w:p w14:paraId="46227658" w14:textId="77777777" w:rsidR="00A22F4C" w:rsidRDefault="00AE74E7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5824970" w:history="1">
        <w:r w:rsidR="00A22F4C" w:rsidRPr="00BA7555">
          <w:rPr>
            <w:rStyle w:val="Hyperlink"/>
            <w:noProof/>
          </w:rPr>
          <w:t>2.</w:t>
        </w:r>
        <w:r w:rsidR="00A22F4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22F4C" w:rsidRPr="00BA7555">
          <w:rPr>
            <w:rStyle w:val="Hyperlink"/>
            <w:noProof/>
          </w:rPr>
          <w:t>Contracts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_Toc445824970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2</w:t>
        </w:r>
        <w:r w:rsidR="00A22F4C">
          <w:rPr>
            <w:noProof/>
            <w:webHidden/>
          </w:rPr>
          <w:fldChar w:fldCharType="end"/>
        </w:r>
      </w:hyperlink>
    </w:p>
    <w:p w14:paraId="3322F54C" w14:textId="77777777" w:rsidR="00A22F4C" w:rsidRDefault="00AE74E7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5824971" w:history="1">
        <w:r w:rsidR="00A22F4C" w:rsidRPr="00BA7555">
          <w:rPr>
            <w:rStyle w:val="Hyperlink"/>
            <w:noProof/>
          </w:rPr>
          <w:t>3.</w:t>
        </w:r>
        <w:r w:rsidR="00A22F4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22F4C" w:rsidRPr="00BA7555">
          <w:rPr>
            <w:rStyle w:val="Hyperlink"/>
            <w:noProof/>
          </w:rPr>
          <w:t>Subsystem Cards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_Toc445824971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2</w:t>
        </w:r>
        <w:r w:rsidR="00A22F4C">
          <w:rPr>
            <w:noProof/>
            <w:webHidden/>
          </w:rPr>
          <w:fldChar w:fldCharType="end"/>
        </w:r>
      </w:hyperlink>
    </w:p>
    <w:p w14:paraId="5F292A97" w14:textId="77777777" w:rsidR="00A22F4C" w:rsidRDefault="00AE74E7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45824972" w:history="1">
        <w:r w:rsidR="00A22F4C" w:rsidRPr="00BA7555">
          <w:rPr>
            <w:rStyle w:val="Hyperlink"/>
            <w:noProof/>
          </w:rPr>
          <w:t>4.</w:t>
        </w:r>
        <w:r w:rsidR="00A22F4C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22F4C" w:rsidRPr="00BA7555">
          <w:rPr>
            <w:rStyle w:val="Hyperlink"/>
            <w:noProof/>
          </w:rPr>
          <w:t>Diagrams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_Toc445824972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2</w:t>
        </w:r>
        <w:r w:rsidR="00A22F4C">
          <w:rPr>
            <w:noProof/>
            <w:webHidden/>
          </w:rPr>
          <w:fldChar w:fldCharType="end"/>
        </w:r>
      </w:hyperlink>
    </w:p>
    <w:p w14:paraId="4953D5B8" w14:textId="77777777" w:rsidR="00A22F4C" w:rsidRDefault="00AE74E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45824973" w:history="1">
        <w:r w:rsidR="00A22F4C" w:rsidRPr="00BA7555">
          <w:rPr>
            <w:rStyle w:val="Hyperlink"/>
            <w:noProof/>
          </w:rPr>
          <w:t>4.1.</w:t>
        </w:r>
        <w:r w:rsidR="00A22F4C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A22F4C" w:rsidRPr="00BA7555">
          <w:rPr>
            <w:rStyle w:val="Hyperlink"/>
            <w:noProof/>
          </w:rPr>
          <w:t>Collaboration graphs</w:t>
        </w:r>
        <w:r w:rsidR="00A22F4C">
          <w:rPr>
            <w:noProof/>
            <w:webHidden/>
          </w:rPr>
          <w:tab/>
        </w:r>
        <w:r w:rsidR="00A22F4C">
          <w:rPr>
            <w:noProof/>
            <w:webHidden/>
          </w:rPr>
          <w:fldChar w:fldCharType="begin"/>
        </w:r>
        <w:r w:rsidR="00A22F4C">
          <w:rPr>
            <w:noProof/>
            <w:webHidden/>
          </w:rPr>
          <w:instrText xml:space="preserve"> PAGEREF _Toc445824973 \h </w:instrText>
        </w:r>
        <w:r w:rsidR="00A22F4C">
          <w:rPr>
            <w:noProof/>
            <w:webHidden/>
          </w:rPr>
        </w:r>
        <w:r w:rsidR="00A22F4C">
          <w:rPr>
            <w:noProof/>
            <w:webHidden/>
          </w:rPr>
          <w:fldChar w:fldCharType="separate"/>
        </w:r>
        <w:r w:rsidR="00A22F4C">
          <w:rPr>
            <w:noProof/>
            <w:webHidden/>
          </w:rPr>
          <w:t>2</w:t>
        </w:r>
        <w:r w:rsidR="00A22F4C">
          <w:rPr>
            <w:noProof/>
            <w:webHidden/>
          </w:rPr>
          <w:fldChar w:fldCharType="end"/>
        </w:r>
      </w:hyperlink>
    </w:p>
    <w:p w14:paraId="303ADF24" w14:textId="77777777" w:rsidR="00F84F03" w:rsidRDefault="00FC6169">
      <w:pPr>
        <w:pStyle w:val="TOC2"/>
      </w:pPr>
      <w:r>
        <w:rPr>
          <w:bCs w:val="0"/>
          <w:caps/>
          <w:smallCaps w:val="0"/>
          <w:sz w:val="28"/>
        </w:rPr>
        <w:fldChar w:fldCharType="end"/>
      </w:r>
    </w:p>
    <w:p w14:paraId="5D8F461D" w14:textId="77777777" w:rsidR="00F84F03" w:rsidRDefault="00F84F03">
      <w:pPr>
        <w:sectPr w:rsidR="00F84F03">
          <w:headerReference w:type="default" r:id="rId14"/>
          <w:footerReference w:type="default" r:id="rId15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5C819ECD" w14:textId="77777777" w:rsidR="00F84F03" w:rsidRDefault="00F84F03">
      <w:pPr>
        <w:pStyle w:val="Heading1"/>
      </w:pPr>
      <w:bookmarkStart w:id="3" w:name="_Toc445824968"/>
      <w:r>
        <w:lastRenderedPageBreak/>
        <w:t>Introduction</w:t>
      </w:r>
      <w:bookmarkEnd w:id="3"/>
    </w:p>
    <w:p w14:paraId="73B5F743" w14:textId="77777777" w:rsidR="00F84F03" w:rsidRDefault="00F84F03">
      <w:pPr>
        <w:pStyle w:val="Paragraph"/>
      </w:pPr>
    </w:p>
    <w:p w14:paraId="26DBA88C" w14:textId="77777777" w:rsidR="00F84F03" w:rsidRPr="004E53E0" w:rsidRDefault="00F84F03" w:rsidP="001E3835">
      <w:pPr>
        <w:pStyle w:val="ListParagraph"/>
        <w:numPr>
          <w:ilvl w:val="1"/>
          <w:numId w:val="14"/>
        </w:numPr>
        <w:overflowPunct/>
        <w:autoSpaceDE/>
        <w:autoSpaceDN/>
        <w:adjustRightInd/>
        <w:textAlignment w:val="auto"/>
        <w:rPr>
          <w:rFonts w:eastAsia="Batang"/>
          <w:color w:val="000000"/>
          <w:sz w:val="22"/>
          <w:szCs w:val="22"/>
          <w:lang w:eastAsia="ko-KR"/>
        </w:rPr>
      </w:pPr>
      <w:r>
        <w:t xml:space="preserve">&lt;&lt; This section gives introductory information regarding the project and the </w:t>
      </w:r>
      <w:r w:rsidR="004E53E0">
        <w:t>sub</w:t>
      </w:r>
      <w:r w:rsidR="00594AC8">
        <w:t>systems of the</w:t>
      </w:r>
      <w:r w:rsidR="00A35982">
        <w:t xml:space="preserve"> </w:t>
      </w:r>
      <w:r w:rsidR="00594AC8">
        <w:t>software</w:t>
      </w:r>
      <w:r>
        <w:t>. Identify the project</w:t>
      </w:r>
      <w:r w:rsidR="00A35982">
        <w:t xml:space="preserve"> and define its scope</w:t>
      </w:r>
      <w:r>
        <w:t xml:space="preserve">. Describe the purpose of the </w:t>
      </w:r>
      <w:r w:rsidR="00A35982">
        <w:t>subsystems report.</w:t>
      </w:r>
      <w:r>
        <w:t xml:space="preserve"> </w:t>
      </w:r>
      <w:r w:rsidR="004E53E0">
        <w:t>Include definitions, acronyms and abbreviations.</w:t>
      </w:r>
      <w:r w:rsidR="004E53E0">
        <w:rPr>
          <w:rFonts w:eastAsia="Batang"/>
          <w:color w:val="000000"/>
          <w:sz w:val="22"/>
          <w:szCs w:val="22"/>
          <w:lang w:eastAsia="ko-KR"/>
        </w:rPr>
        <w:t xml:space="preserve"> </w:t>
      </w:r>
      <w:r>
        <w:t>Indicate what the document contains and who the intended audience is. Describe the sections of the document&gt;&gt;</w:t>
      </w:r>
    </w:p>
    <w:p w14:paraId="53DDC937" w14:textId="77777777" w:rsidR="00F84F03" w:rsidRDefault="00F84F03">
      <w:pPr>
        <w:pStyle w:val="Heading2"/>
      </w:pPr>
      <w:bookmarkStart w:id="4" w:name="_Toc445824969"/>
      <w:r>
        <w:t>References</w:t>
      </w:r>
      <w:bookmarkEnd w:id="4"/>
    </w:p>
    <w:p w14:paraId="7E7D3252" w14:textId="77777777" w:rsidR="00F84F03" w:rsidRDefault="00F84F03"/>
    <w:p w14:paraId="240070D9" w14:textId="77777777" w:rsidR="002D4B73" w:rsidRDefault="00F84F03">
      <w:r>
        <w:t>&lt;&lt;References used to create this document&gt;&gt;</w:t>
      </w:r>
    </w:p>
    <w:p w14:paraId="3FF5EE74" w14:textId="77777777" w:rsidR="00F84F03" w:rsidRDefault="002D4B73">
      <w:r>
        <w:br w:type="page"/>
      </w:r>
    </w:p>
    <w:p w14:paraId="58C9A5C4" w14:textId="77777777" w:rsidR="00F84F03" w:rsidRDefault="00F84F03"/>
    <w:p w14:paraId="4AE930EF" w14:textId="77777777" w:rsidR="00EF0811" w:rsidRDefault="00F34226" w:rsidP="00EF0811">
      <w:pPr>
        <w:pStyle w:val="Heading1"/>
      </w:pPr>
      <w:bookmarkStart w:id="5" w:name="_Toc445824970"/>
      <w:r>
        <w:t>Contracts</w:t>
      </w:r>
      <w:bookmarkEnd w:id="5"/>
    </w:p>
    <w:p w14:paraId="6F072DC4" w14:textId="7F624EB5" w:rsidR="00EF0811" w:rsidRDefault="00EF4A32" w:rsidP="00EF0811">
      <w:pPr>
        <w:rPr>
          <w:color w:val="FF0000"/>
        </w:rPr>
      </w:pPr>
      <w:r>
        <w:rPr>
          <w:color w:val="FF0000"/>
        </w:rPr>
        <w:t xml:space="preserve">Ones in red still under reviewed by team 7 before putting cards on document. </w:t>
      </w:r>
    </w:p>
    <w:p w14:paraId="79726518" w14:textId="59D6BFB1" w:rsidR="00BC7F3C" w:rsidRDefault="00BC7F3C" w:rsidP="00EF0811">
      <w:pPr>
        <w:rPr>
          <w:color w:val="FF000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BC7F3C" w14:paraId="3498A423" w14:textId="77777777" w:rsidTr="004F5E94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23785" w14:textId="63576530" w:rsidR="00BC7F3C" w:rsidRDefault="00BC7F3C" w:rsidP="00BC7F3C">
            <w:r>
              <w:rPr>
                <w:b/>
              </w:rPr>
              <w:t>Class Name:</w:t>
            </w:r>
            <w:r>
              <w:t xml:space="preserve"> GUI </w:t>
            </w:r>
          </w:p>
        </w:tc>
      </w:tr>
      <w:tr w:rsidR="00BC7F3C" w14:paraId="76D3108B" w14:textId="77777777" w:rsidTr="004F5E94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D9CBE" w14:textId="78B346CB" w:rsidR="00BC7F3C" w:rsidRDefault="00BC7F3C" w:rsidP="00BC7F3C">
            <w:r>
              <w:rPr>
                <w:b/>
              </w:rPr>
              <w:t xml:space="preserve">Description: </w:t>
            </w:r>
          </w:p>
        </w:tc>
      </w:tr>
      <w:tr w:rsidR="00BC7F3C" w14:paraId="0EDFDAD9" w14:textId="77777777" w:rsidTr="004F5E94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9770" w14:textId="77777777" w:rsidR="00BC7F3C" w:rsidRPr="005B24A9" w:rsidRDefault="00BC7F3C" w:rsidP="004F5E94">
            <w:r>
              <w:rPr>
                <w:b/>
              </w:rPr>
              <w:t>Contracts:</w:t>
            </w:r>
          </w:p>
          <w:p w14:paraId="7AD8C4FD" w14:textId="18B09CEF" w:rsidR="00BC7F3C" w:rsidRDefault="00B11754" w:rsidP="005E3DEA">
            <w:pPr>
              <w:pStyle w:val="ListParagraph"/>
              <w:numPr>
                <w:ilvl w:val="0"/>
                <w:numId w:val="42"/>
              </w:numPr>
            </w:pPr>
            <w:r w:rsidRPr="005B24A9">
              <w:t>View</w:t>
            </w:r>
            <w:r w:rsidR="005B24A9">
              <w:t xml:space="preserve"> Controller</w:t>
            </w:r>
          </w:p>
          <w:p w14:paraId="4A19982E" w14:textId="61B315F9" w:rsidR="005B24A9" w:rsidRPr="005B24A9" w:rsidRDefault="00EF565D" w:rsidP="005E3DEA">
            <w:pPr>
              <w:pStyle w:val="ListParagraph"/>
              <w:numPr>
                <w:ilvl w:val="0"/>
                <w:numId w:val="43"/>
              </w:numPr>
            </w:pPr>
            <w:r>
              <w:t>Support Operations for Views</w:t>
            </w:r>
          </w:p>
          <w:p w14:paraId="4A8A9ADD" w14:textId="540D0AE8" w:rsidR="00BC7F3C" w:rsidRPr="00BC7F3C" w:rsidRDefault="00BC7F3C" w:rsidP="004F5E94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E53B" w14:textId="77777777" w:rsidR="00BC7F3C" w:rsidRDefault="00BC7F3C" w:rsidP="004F5E94">
            <w:pPr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2063666A" w14:textId="77777777" w:rsidR="00B83D22" w:rsidRDefault="00B83D22" w:rsidP="004F5E94"/>
          <w:p w14:paraId="20419438" w14:textId="0DFF90D1" w:rsidR="00C20224" w:rsidRPr="00C20224" w:rsidRDefault="00C20224" w:rsidP="004F5E94">
            <w:r>
              <w:t>Project(1)</w:t>
            </w:r>
          </w:p>
        </w:tc>
      </w:tr>
      <w:tr w:rsidR="00BC7F3C" w14:paraId="5F7E8410" w14:textId="77777777" w:rsidTr="004F5E94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7AA5" w14:textId="77777777" w:rsidR="00BC7F3C" w:rsidRDefault="00BC7F3C" w:rsidP="004F5E94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4AFCCE2D" w14:textId="77777777" w:rsidR="00BC7F3C" w:rsidRDefault="00BC7F3C" w:rsidP="004F5E94">
            <w:pPr>
              <w:tabs>
                <w:tab w:val="left" w:pos="1020"/>
              </w:tabs>
            </w:pPr>
          </w:p>
        </w:tc>
      </w:tr>
    </w:tbl>
    <w:p w14:paraId="1E84BE59" w14:textId="77777777" w:rsidR="00BC7F3C" w:rsidRDefault="00BC7F3C" w:rsidP="00EF0811">
      <w:pPr>
        <w:rPr>
          <w:color w:val="FF0000"/>
        </w:rPr>
      </w:pPr>
    </w:p>
    <w:p w14:paraId="4B5F0624" w14:textId="77777777" w:rsidR="00BC7F3C" w:rsidRDefault="00BC7F3C" w:rsidP="00EF0811">
      <w:pPr>
        <w:rPr>
          <w:color w:val="FF000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702CE5" w14:paraId="2A260DD9" w14:textId="77777777" w:rsidTr="00702CE5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B7075" w14:textId="77777777" w:rsidR="00702CE5" w:rsidRDefault="00702CE5" w:rsidP="00702CE5">
            <w:r>
              <w:rPr>
                <w:b/>
              </w:rPr>
              <w:t>Class Name:</w:t>
            </w:r>
            <w:r>
              <w:t xml:space="preserve"> Project </w:t>
            </w:r>
          </w:p>
        </w:tc>
      </w:tr>
      <w:tr w:rsidR="00702CE5" w14:paraId="186B1A88" w14:textId="77777777" w:rsidTr="00702CE5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367" w14:textId="77777777" w:rsidR="00702CE5" w:rsidRDefault="00702CE5" w:rsidP="00702CE5">
            <w:r>
              <w:rPr>
                <w:b/>
              </w:rPr>
              <w:t xml:space="preserve">Description: </w:t>
            </w:r>
            <w:r>
              <w:t>This class represents the back-end logics supporting each tab in the project list.</w:t>
            </w:r>
          </w:p>
        </w:tc>
      </w:tr>
      <w:tr w:rsidR="00702CE5" w14:paraId="63DF0A89" w14:textId="77777777" w:rsidTr="00702CE5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8B27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65AC8D87" w14:textId="77777777" w:rsidR="00A26D4A" w:rsidRPr="00A26D4A" w:rsidRDefault="00A26D4A" w:rsidP="005E3DEA">
            <w:pPr>
              <w:pStyle w:val="ListParagraph"/>
              <w:numPr>
                <w:ilvl w:val="0"/>
                <w:numId w:val="29"/>
              </w:numPr>
              <w:textAlignment w:val="auto"/>
            </w:pPr>
            <w:r w:rsidRPr="00A26D4A">
              <w:t>Manage Project</w:t>
            </w:r>
          </w:p>
          <w:p w14:paraId="2FEBE217" w14:textId="77777777" w:rsidR="00702CE5" w:rsidRDefault="00702CE5" w:rsidP="005E3DEA">
            <w:pPr>
              <w:pStyle w:val="ListParagraph"/>
              <w:numPr>
                <w:ilvl w:val="0"/>
                <w:numId w:val="30"/>
              </w:numPr>
              <w:textAlignment w:val="auto"/>
            </w:pPr>
            <w:r>
              <w:t>Register itself with project list</w:t>
            </w:r>
          </w:p>
          <w:p w14:paraId="074D4993" w14:textId="77777777" w:rsidR="00702CE5" w:rsidRDefault="00702CE5" w:rsidP="005E3DEA">
            <w:pPr>
              <w:pStyle w:val="ListParagraph"/>
              <w:numPr>
                <w:ilvl w:val="0"/>
                <w:numId w:val="30"/>
              </w:numPr>
              <w:textAlignment w:val="auto"/>
            </w:pPr>
            <w:r>
              <w:t>Create a Project</w:t>
            </w:r>
          </w:p>
          <w:p w14:paraId="6248B1E6" w14:textId="17182316" w:rsidR="00702CE5" w:rsidRPr="00A26D4A" w:rsidRDefault="00702CE5" w:rsidP="005E3DEA">
            <w:pPr>
              <w:pStyle w:val="ListParagraph"/>
              <w:numPr>
                <w:ilvl w:val="0"/>
                <w:numId w:val="30"/>
              </w:numPr>
              <w:textAlignment w:val="auto"/>
            </w:pPr>
            <w:r>
              <w:t>Import Project</w:t>
            </w:r>
          </w:p>
          <w:p w14:paraId="19DD9D1F" w14:textId="77777777" w:rsidR="00702CE5" w:rsidRPr="00A26D4A" w:rsidRDefault="00702CE5" w:rsidP="005E3DEA">
            <w:pPr>
              <w:pStyle w:val="ListParagraph"/>
              <w:numPr>
                <w:ilvl w:val="0"/>
                <w:numId w:val="31"/>
              </w:numPr>
              <w:textAlignment w:val="auto"/>
            </w:pPr>
            <w:r w:rsidRPr="00A26D4A">
              <w:t>Close Project</w:t>
            </w:r>
          </w:p>
          <w:p w14:paraId="65E17C8F" w14:textId="77777777" w:rsidR="00702CE5" w:rsidRDefault="00702CE5" w:rsidP="005E3DEA">
            <w:pPr>
              <w:pStyle w:val="ListParagraph"/>
              <w:numPr>
                <w:ilvl w:val="0"/>
                <w:numId w:val="29"/>
              </w:numPr>
              <w:textAlignment w:val="auto"/>
            </w:pPr>
            <w:r>
              <w:t>Export</w:t>
            </w:r>
          </w:p>
          <w:p w14:paraId="16747309" w14:textId="77777777" w:rsidR="00702CE5" w:rsidRDefault="00702CE5" w:rsidP="005E3DEA">
            <w:pPr>
              <w:pStyle w:val="ListParagraph"/>
              <w:numPr>
                <w:ilvl w:val="0"/>
                <w:numId w:val="31"/>
              </w:numPr>
              <w:textAlignment w:val="auto"/>
            </w:pPr>
            <w:r>
              <w:t>Export Project</w:t>
            </w:r>
          </w:p>
          <w:p w14:paraId="0C6DE821" w14:textId="77777777" w:rsidR="00702CE5" w:rsidRDefault="00702CE5" w:rsidP="005E3DEA">
            <w:pPr>
              <w:pStyle w:val="ListParagraph"/>
              <w:numPr>
                <w:ilvl w:val="0"/>
                <w:numId w:val="29"/>
              </w:numPr>
              <w:textAlignment w:val="auto"/>
            </w:pPr>
            <w:r>
              <w:t>Save State</w:t>
            </w:r>
          </w:p>
          <w:p w14:paraId="6F6EF4E1" w14:textId="77777777" w:rsidR="00702CE5" w:rsidRDefault="00702CE5" w:rsidP="005E3DEA">
            <w:pPr>
              <w:pStyle w:val="ListParagraph"/>
              <w:numPr>
                <w:ilvl w:val="0"/>
                <w:numId w:val="31"/>
              </w:numPr>
              <w:textAlignment w:val="auto"/>
            </w:pPr>
            <w:r>
              <w:t>Knows Project Current State</w:t>
            </w:r>
          </w:p>
          <w:p w14:paraId="0EB5531A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5D41CD8E" w14:textId="77777777" w:rsidR="00702CE5" w:rsidRDefault="00702CE5" w:rsidP="00702CE5"/>
          <w:p w14:paraId="4077BADF" w14:textId="77777777" w:rsidR="00702CE5" w:rsidRDefault="00702CE5" w:rsidP="00702CE5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C145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1C7BA036" w14:textId="77777777" w:rsidR="00A26D4A" w:rsidRDefault="00A26D4A" w:rsidP="00702CE5"/>
          <w:p w14:paraId="1E2B601E" w14:textId="09BD5D61" w:rsidR="00702CE5" w:rsidRDefault="00DE6CC3" w:rsidP="00702CE5">
            <w:r>
              <w:t>Project List(1</w:t>
            </w:r>
            <w:r w:rsidR="00702CE5">
              <w:t>)</w:t>
            </w:r>
          </w:p>
          <w:p w14:paraId="5D0453D2" w14:textId="1B514061" w:rsidR="00DE6CC3" w:rsidRDefault="00DE6CC3" w:rsidP="00C20224">
            <w:pPr>
              <w:tabs>
                <w:tab w:val="left" w:pos="398"/>
              </w:tabs>
            </w:pPr>
          </w:p>
          <w:p w14:paraId="5A54F28B" w14:textId="77777777" w:rsidR="00DE6CC3" w:rsidRDefault="00DE6CC3" w:rsidP="00DE6CC3"/>
          <w:p w14:paraId="478842AF" w14:textId="703FCAD3" w:rsidR="00DE6CC3" w:rsidRDefault="00DE6CC3" w:rsidP="00DE6CC3">
            <w:r>
              <w:t>Project List(1)</w:t>
            </w:r>
          </w:p>
          <w:p w14:paraId="798B2267" w14:textId="77777777" w:rsidR="00702CE5" w:rsidRDefault="00702CE5" w:rsidP="00702CE5"/>
          <w:p w14:paraId="63ACB293" w14:textId="3DCCF6CA" w:rsidR="00702CE5" w:rsidRDefault="00702CE5" w:rsidP="00702CE5">
            <w:r>
              <w:t>Dissector Script Generator(</w:t>
            </w:r>
            <w:r w:rsidR="00DE6CC3">
              <w:t>1</w:t>
            </w:r>
            <w:r w:rsidR="00DE6CC3">
              <w:softHyphen/>
            </w:r>
            <w:r>
              <w:t>)</w:t>
            </w:r>
          </w:p>
          <w:p w14:paraId="734BA6AA" w14:textId="77777777" w:rsidR="00702CE5" w:rsidRDefault="00702CE5" w:rsidP="00702CE5"/>
          <w:p w14:paraId="3845ABDD" w14:textId="77777777" w:rsidR="00702CE5" w:rsidRDefault="00702CE5" w:rsidP="00702CE5">
            <w:r>
              <w:t>Project State(1)</w:t>
            </w:r>
          </w:p>
        </w:tc>
      </w:tr>
      <w:tr w:rsidR="00702CE5" w14:paraId="78E50D3B" w14:textId="77777777" w:rsidTr="00702CE5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E05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76BAD75D" w14:textId="77777777" w:rsidR="00702CE5" w:rsidRDefault="00702CE5" w:rsidP="00702CE5">
            <w:pPr>
              <w:tabs>
                <w:tab w:val="left" w:pos="1020"/>
              </w:tabs>
            </w:pPr>
          </w:p>
        </w:tc>
      </w:tr>
    </w:tbl>
    <w:p w14:paraId="47572C1D" w14:textId="3857EBFE" w:rsidR="0062395A" w:rsidRPr="00EF4A32" w:rsidRDefault="0062395A" w:rsidP="0062395A">
      <w:pPr>
        <w:rPr>
          <w:color w:val="FF0000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9461BA" w14:paraId="13698E39" w14:textId="77777777" w:rsidTr="004F5E94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9F0D9" w14:textId="2B46C033" w:rsidR="009461BA" w:rsidRDefault="009461BA" w:rsidP="004F5E94">
            <w:r>
              <w:rPr>
                <w:b/>
              </w:rPr>
              <w:t>Class Name:</w:t>
            </w:r>
            <w:r>
              <w:t xml:space="preserve"> Project State</w:t>
            </w:r>
          </w:p>
        </w:tc>
      </w:tr>
      <w:tr w:rsidR="009461BA" w14:paraId="3AB81294" w14:textId="77777777" w:rsidTr="004F5E94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EEEE" w14:textId="5E7D25A7" w:rsidR="009461BA" w:rsidRDefault="009461BA" w:rsidP="00377D3C">
            <w:r>
              <w:rPr>
                <w:b/>
              </w:rPr>
              <w:t xml:space="preserve">Description: </w:t>
            </w:r>
          </w:p>
        </w:tc>
      </w:tr>
      <w:tr w:rsidR="009461BA" w14:paraId="6964A5E3" w14:textId="77777777" w:rsidTr="004F5E94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83BE" w14:textId="2D22B548" w:rsidR="009461BA" w:rsidRDefault="009461BA" w:rsidP="004F5E9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27914F7E" w14:textId="7C78EBC7" w:rsidR="00A84AFC" w:rsidRPr="00A84AFC" w:rsidRDefault="00A84AFC" w:rsidP="005E3DEA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Knows Project name</w:t>
            </w:r>
          </w:p>
          <w:p w14:paraId="45FA36E4" w14:textId="51C7B8B9" w:rsidR="00A84AFC" w:rsidRPr="00A84AFC" w:rsidRDefault="00A84AFC" w:rsidP="005E3DEA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Knows Project description</w:t>
            </w:r>
          </w:p>
          <w:p w14:paraId="760660EE" w14:textId="6A054884" w:rsidR="00A84AFC" w:rsidRPr="00A84AFC" w:rsidRDefault="00A84AFC" w:rsidP="005E3DEA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Knows Project path</w:t>
            </w:r>
          </w:p>
          <w:p w14:paraId="67BBEC68" w14:textId="296907C4" w:rsidR="00A84AFC" w:rsidRPr="005846FA" w:rsidRDefault="00A84AFC" w:rsidP="005E3DEA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Knows Protocol Decision Tree</w:t>
            </w:r>
          </w:p>
          <w:p w14:paraId="3D5BB38F" w14:textId="6EF29FB9" w:rsidR="005846FA" w:rsidRPr="00A84AFC" w:rsidRDefault="005846FA" w:rsidP="005E3DEA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Knows Layout Preference</w:t>
            </w:r>
          </w:p>
          <w:p w14:paraId="56FDFE56" w14:textId="77777777" w:rsidR="00A84AFC" w:rsidRDefault="00A84AFC" w:rsidP="004F5E94">
            <w:pPr>
              <w:rPr>
                <w:b/>
              </w:rPr>
            </w:pPr>
          </w:p>
          <w:p w14:paraId="523D3C2A" w14:textId="6DB51546" w:rsidR="009461BA" w:rsidRDefault="009461BA" w:rsidP="004F5E94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1239FC44" w14:textId="77777777" w:rsidR="009461BA" w:rsidRDefault="009461BA" w:rsidP="004F5E94"/>
          <w:p w14:paraId="558F6A7C" w14:textId="77777777" w:rsidR="009461BA" w:rsidRDefault="009461BA" w:rsidP="004F5E94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F035" w14:textId="77777777" w:rsidR="009461BA" w:rsidRDefault="009461BA" w:rsidP="004F5E94">
            <w:pPr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65F15268" w14:textId="77777777" w:rsidR="009461BA" w:rsidRDefault="009461BA" w:rsidP="004F5E94"/>
          <w:p w14:paraId="5353FB28" w14:textId="77777777" w:rsidR="006340A6" w:rsidRDefault="006340A6" w:rsidP="004F5E94"/>
          <w:p w14:paraId="0312C16B" w14:textId="77777777" w:rsidR="006340A6" w:rsidRDefault="006340A6" w:rsidP="004F5E94"/>
          <w:p w14:paraId="4720751C" w14:textId="77777777" w:rsidR="006340A6" w:rsidRDefault="006340A6" w:rsidP="004F5E94"/>
          <w:p w14:paraId="2F5BA20D" w14:textId="2E797AC3" w:rsidR="006340A6" w:rsidRDefault="006340A6" w:rsidP="004F5E94">
            <w:r>
              <w:t>Layout Preference(1)</w:t>
            </w:r>
          </w:p>
        </w:tc>
      </w:tr>
      <w:tr w:rsidR="009461BA" w14:paraId="72462A96" w14:textId="77777777" w:rsidTr="004F5E94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D526" w14:textId="77777777" w:rsidR="009461BA" w:rsidRDefault="009461BA" w:rsidP="004F5E94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14:paraId="19C9EAEC" w14:textId="77777777" w:rsidR="009461BA" w:rsidRDefault="009461BA" w:rsidP="004F5E94">
            <w:pPr>
              <w:tabs>
                <w:tab w:val="left" w:pos="1020"/>
              </w:tabs>
            </w:pPr>
          </w:p>
        </w:tc>
      </w:tr>
    </w:tbl>
    <w:p w14:paraId="764440BB" w14:textId="06FA49B7" w:rsidR="00E1519E" w:rsidRDefault="00E1519E" w:rsidP="0062395A">
      <w:pPr>
        <w:rPr>
          <w:color w:val="FF0000"/>
        </w:rPr>
      </w:pPr>
    </w:p>
    <w:p w14:paraId="4AEA936C" w14:textId="77777777" w:rsidR="009461BA" w:rsidRPr="00EF4A32" w:rsidRDefault="009461B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0A9D2D8A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42ADD" w14:textId="77777777" w:rsidR="0062395A" w:rsidRPr="00702CE5" w:rsidRDefault="0062395A" w:rsidP="00DB7149">
            <w:r w:rsidRPr="00702CE5">
              <w:rPr>
                <w:b/>
              </w:rPr>
              <w:t>Class Name:</w:t>
            </w:r>
            <w:r w:rsidRPr="00702CE5">
              <w:t xml:space="preserve"> Workspace</w:t>
            </w:r>
          </w:p>
        </w:tc>
      </w:tr>
      <w:tr w:rsidR="0062395A" w:rsidRPr="00EF4A32" w14:paraId="5EDB525E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C506" w14:textId="77777777" w:rsidR="0062395A" w:rsidRPr="00702CE5" w:rsidRDefault="0062395A" w:rsidP="00DB7149">
            <w:r w:rsidRPr="00702CE5">
              <w:rPr>
                <w:b/>
              </w:rPr>
              <w:t xml:space="preserve">Description: </w:t>
            </w:r>
            <w:r w:rsidRPr="00702CE5">
              <w:t>Class storing knowledge of systems relation to file structure, and available projects.</w:t>
            </w:r>
          </w:p>
        </w:tc>
      </w:tr>
      <w:tr w:rsidR="0062395A" w:rsidRPr="00EF4A32" w14:paraId="18BB3CAD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BC2A" w14:textId="08048BB9" w:rsidR="0062395A" w:rsidRPr="00702CE5" w:rsidRDefault="0062395A" w:rsidP="0062395A">
            <w:pPr>
              <w:rPr>
                <w:b/>
              </w:rPr>
            </w:pPr>
            <w:r w:rsidRPr="00702CE5">
              <w:rPr>
                <w:b/>
              </w:rPr>
              <w:lastRenderedPageBreak/>
              <w:t>Contracts:</w:t>
            </w:r>
          </w:p>
          <w:p w14:paraId="33D2A76D" w14:textId="336DC515" w:rsidR="00702CE5" w:rsidRDefault="00702CE5" w:rsidP="005E3DEA">
            <w:pPr>
              <w:pStyle w:val="ListParagraph"/>
              <w:numPr>
                <w:ilvl w:val="0"/>
                <w:numId w:val="28"/>
              </w:numPr>
            </w:pPr>
            <w:r w:rsidRPr="00702CE5">
              <w:t xml:space="preserve">Knows Name </w:t>
            </w:r>
          </w:p>
          <w:p w14:paraId="55902190" w14:textId="283B751E" w:rsidR="00702CE5" w:rsidRDefault="00702CE5" w:rsidP="005E3DEA">
            <w:pPr>
              <w:pStyle w:val="ListParagraph"/>
              <w:numPr>
                <w:ilvl w:val="0"/>
                <w:numId w:val="31"/>
              </w:numPr>
            </w:pPr>
            <w:r w:rsidRPr="00702CE5">
              <w:t xml:space="preserve">Knows Path </w:t>
            </w:r>
          </w:p>
          <w:p w14:paraId="07864CD6" w14:textId="7214182C" w:rsidR="0062395A" w:rsidRDefault="00702CE5" w:rsidP="005E3DEA">
            <w:pPr>
              <w:pStyle w:val="ListParagraph"/>
              <w:numPr>
                <w:ilvl w:val="0"/>
                <w:numId w:val="28"/>
              </w:numPr>
            </w:pPr>
            <w:r w:rsidRPr="00702CE5">
              <w:t xml:space="preserve">Knows associated </w:t>
            </w:r>
            <w:r>
              <w:t xml:space="preserve"> </w:t>
            </w:r>
            <w:r w:rsidRPr="00702CE5">
              <w:t>Project list</w:t>
            </w:r>
          </w:p>
          <w:p w14:paraId="07F03F68" w14:textId="497CF1EF" w:rsidR="00A26D4A" w:rsidRDefault="00A26D4A" w:rsidP="005E3DEA">
            <w:pPr>
              <w:pStyle w:val="ListParagraph"/>
              <w:numPr>
                <w:ilvl w:val="0"/>
                <w:numId w:val="31"/>
              </w:numPr>
            </w:pPr>
            <w:r>
              <w:t xml:space="preserve">Associates with a project list.    </w:t>
            </w:r>
          </w:p>
          <w:p w14:paraId="4B2FCFD8" w14:textId="77777777" w:rsidR="00A26D4A" w:rsidRPr="00A26D4A" w:rsidRDefault="00A26D4A" w:rsidP="00A26D4A">
            <w:pPr>
              <w:pStyle w:val="ListParagraph"/>
              <w:ind w:left="858"/>
            </w:pPr>
          </w:p>
          <w:p w14:paraId="463E5C59" w14:textId="77777777" w:rsidR="0062395A" w:rsidRPr="00702CE5" w:rsidRDefault="0062395A" w:rsidP="0062395A">
            <w:pPr>
              <w:rPr>
                <w:b/>
              </w:rPr>
            </w:pPr>
            <w:r w:rsidRPr="00702CE5">
              <w:rPr>
                <w:b/>
              </w:rPr>
              <w:t>Private Responsibilities:</w:t>
            </w:r>
          </w:p>
          <w:p w14:paraId="61699B6C" w14:textId="2261A110" w:rsidR="0062395A" w:rsidRPr="00702CE5" w:rsidRDefault="0095654B" w:rsidP="0095654B">
            <w:r>
              <w:t xml:space="preserve">           </w:t>
            </w:r>
            <w:r w:rsidR="00DE6CC3">
              <w:t>Create workspace</w:t>
            </w:r>
          </w:p>
          <w:p w14:paraId="2B7C56F3" w14:textId="77777777" w:rsidR="0062395A" w:rsidRPr="00702CE5" w:rsidRDefault="0062395A" w:rsidP="0062395A"/>
          <w:p w14:paraId="5C208483" w14:textId="77777777" w:rsidR="0062395A" w:rsidRPr="00702CE5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56D3" w14:textId="77777777" w:rsidR="0062395A" w:rsidRDefault="0062395A" w:rsidP="00702CE5"/>
          <w:p w14:paraId="44B24DC4" w14:textId="6101CE52" w:rsidR="00702CE5" w:rsidRDefault="00702CE5" w:rsidP="00702CE5"/>
          <w:p w14:paraId="1D55071E" w14:textId="3FFF29C7" w:rsidR="00DE6CC3" w:rsidRDefault="00DE6CC3" w:rsidP="00702CE5"/>
          <w:p w14:paraId="3AF29507" w14:textId="77777777" w:rsidR="00DE6CC3" w:rsidRDefault="00DE6CC3" w:rsidP="00702CE5"/>
          <w:p w14:paraId="1E9A18EF" w14:textId="51ABAB95" w:rsidR="00702CE5" w:rsidRPr="00702CE5" w:rsidRDefault="00A26D4A" w:rsidP="00702CE5">
            <w:r>
              <w:t>ProjectList(2</w:t>
            </w:r>
            <w:r w:rsidR="00702CE5">
              <w:t>)</w:t>
            </w:r>
          </w:p>
        </w:tc>
      </w:tr>
      <w:tr w:rsidR="0062395A" w:rsidRPr="00EF4A32" w14:paraId="78E6221D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86FF" w14:textId="77777777" w:rsidR="00382FDB" w:rsidRPr="00702CE5" w:rsidRDefault="00382FDB" w:rsidP="00382FDB">
            <w:pPr>
              <w:rPr>
                <w:b/>
              </w:rPr>
            </w:pPr>
            <w:r w:rsidRPr="00702CE5">
              <w:rPr>
                <w:b/>
              </w:rPr>
              <w:t>Comments:</w:t>
            </w:r>
          </w:p>
          <w:p w14:paraId="222ECFC9" w14:textId="77777777" w:rsidR="0062395A" w:rsidRPr="00702CE5" w:rsidRDefault="0062395A" w:rsidP="00DB7149"/>
        </w:tc>
      </w:tr>
    </w:tbl>
    <w:p w14:paraId="2FB7B968" w14:textId="77777777" w:rsidR="0062395A" w:rsidRPr="00EF4A32" w:rsidRDefault="0062395A" w:rsidP="0062395A">
      <w:pPr>
        <w:rPr>
          <w:color w:val="FF0000"/>
        </w:rPr>
      </w:pPr>
    </w:p>
    <w:p w14:paraId="3650A2D3" w14:textId="77777777" w:rsidR="0062395A" w:rsidRPr="00EF12CC" w:rsidRDefault="0062395A" w:rsidP="0062395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12CC" w14:paraId="1BB64357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33C89" w14:textId="77777777" w:rsidR="0062395A" w:rsidRPr="00EF12CC" w:rsidRDefault="0062395A" w:rsidP="00DB7149">
            <w:r w:rsidRPr="00EF12CC">
              <w:rPr>
                <w:b/>
              </w:rPr>
              <w:t>Class Name:</w:t>
            </w:r>
            <w:r w:rsidRPr="00EF12CC">
              <w:t xml:space="preserve"> PDGS Launcher </w:t>
            </w:r>
          </w:p>
        </w:tc>
      </w:tr>
      <w:tr w:rsidR="0062395A" w:rsidRPr="00EF12CC" w14:paraId="16B27CA7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225D7" w14:textId="77777777" w:rsidR="0062395A" w:rsidRPr="00EF12CC" w:rsidRDefault="0062395A" w:rsidP="00DB7149">
            <w:r w:rsidRPr="00EF12CC">
              <w:rPr>
                <w:b/>
              </w:rPr>
              <w:t xml:space="preserve">Description: </w:t>
            </w:r>
            <w:r w:rsidRPr="00EF12CC">
              <w:t>Bootstrap loader for the system.</w:t>
            </w:r>
          </w:p>
        </w:tc>
      </w:tr>
      <w:tr w:rsidR="0062395A" w:rsidRPr="00EF12CC" w14:paraId="3B6FB446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DA73" w14:textId="77777777" w:rsidR="0062395A" w:rsidRPr="00EF12CC" w:rsidRDefault="0062395A" w:rsidP="0062395A">
            <w:pPr>
              <w:rPr>
                <w:b/>
              </w:rPr>
            </w:pPr>
            <w:r w:rsidRPr="00EF12CC">
              <w:rPr>
                <w:b/>
              </w:rPr>
              <w:t>Contracts:</w:t>
            </w:r>
          </w:p>
          <w:p w14:paraId="301D4811" w14:textId="179D91D9" w:rsidR="0062395A" w:rsidRPr="00EF12CC" w:rsidRDefault="0062395A" w:rsidP="0062395A"/>
          <w:p w14:paraId="2CCFB4F8" w14:textId="5D306E7A" w:rsidR="0095654B" w:rsidRDefault="00EF12CC" w:rsidP="0095654B">
            <w:pPr>
              <w:pStyle w:val="ListParagraph"/>
              <w:numPr>
                <w:ilvl w:val="0"/>
                <w:numId w:val="22"/>
              </w:numPr>
            </w:pPr>
            <w:r w:rsidRPr="00EF12CC">
              <w:t>Loads Workspace</w:t>
            </w:r>
          </w:p>
          <w:p w14:paraId="6FB3DEBD" w14:textId="3CE02450" w:rsidR="00EF12CC" w:rsidRDefault="00EF12CC" w:rsidP="005E3DEA">
            <w:pPr>
              <w:pStyle w:val="ListParagraph"/>
              <w:numPr>
                <w:ilvl w:val="0"/>
                <w:numId w:val="31"/>
              </w:numPr>
            </w:pPr>
            <w:r w:rsidRPr="00EF12CC">
              <w:t>Switch active Workspace</w:t>
            </w:r>
          </w:p>
          <w:p w14:paraId="7DDDF5B0" w14:textId="6ED483EC" w:rsidR="0095654B" w:rsidRPr="00EF12CC" w:rsidRDefault="0095654B" w:rsidP="005E3DEA">
            <w:pPr>
              <w:pStyle w:val="ListParagraph"/>
              <w:numPr>
                <w:ilvl w:val="0"/>
                <w:numId w:val="31"/>
              </w:numPr>
            </w:pPr>
            <w:r>
              <w:t>Launches Workspace</w:t>
            </w:r>
          </w:p>
          <w:p w14:paraId="5F1DC001" w14:textId="4F1AE75F" w:rsidR="00EF12CC" w:rsidRPr="00EF12CC" w:rsidRDefault="00EF12CC" w:rsidP="0062395A"/>
          <w:p w14:paraId="6E62894B" w14:textId="77777777" w:rsidR="0062395A" w:rsidRPr="00EF12CC" w:rsidRDefault="0062395A" w:rsidP="0062395A">
            <w:pPr>
              <w:rPr>
                <w:b/>
              </w:rPr>
            </w:pPr>
            <w:r w:rsidRPr="00EF12CC">
              <w:rPr>
                <w:b/>
              </w:rPr>
              <w:t>Private Responsibilities:</w:t>
            </w:r>
          </w:p>
          <w:p w14:paraId="5539E946" w14:textId="553551D9" w:rsidR="0062395A" w:rsidRPr="00EF12CC" w:rsidRDefault="0095654B" w:rsidP="0062395A">
            <w:r>
              <w:t xml:space="preserve">        </w:t>
            </w:r>
          </w:p>
          <w:p w14:paraId="29B6F2FB" w14:textId="77777777" w:rsidR="0062395A" w:rsidRPr="00EF12CC" w:rsidRDefault="0062395A" w:rsidP="0062395A"/>
          <w:p w14:paraId="6A9444C6" w14:textId="77777777" w:rsidR="0062395A" w:rsidRPr="00EF12CC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459B" w14:textId="77777777" w:rsidR="0062395A" w:rsidRPr="00EF12CC" w:rsidRDefault="0062395A" w:rsidP="0062395A">
            <w:pPr>
              <w:rPr>
                <w:b/>
              </w:rPr>
            </w:pPr>
            <w:r w:rsidRPr="00EF12CC">
              <w:rPr>
                <w:b/>
              </w:rPr>
              <w:t>Collaborations:</w:t>
            </w:r>
          </w:p>
          <w:p w14:paraId="0D323034" w14:textId="77777777" w:rsidR="0062395A" w:rsidRPr="00EF12CC" w:rsidRDefault="0062395A" w:rsidP="0062395A"/>
          <w:p w14:paraId="2394072F" w14:textId="77777777" w:rsidR="0095654B" w:rsidRDefault="0095654B" w:rsidP="0062395A"/>
          <w:p w14:paraId="39C2F0FE" w14:textId="77777777" w:rsidR="00EF12CC" w:rsidRDefault="00EF12CC" w:rsidP="0062395A">
            <w:r w:rsidRPr="00EF12CC">
              <w:t>Workspace (1)</w:t>
            </w:r>
          </w:p>
          <w:p w14:paraId="2BBE37CE" w14:textId="1F62A498" w:rsidR="0095654B" w:rsidRPr="00EF12CC" w:rsidRDefault="0095654B" w:rsidP="0062395A">
            <w:r>
              <w:t>Workspace (1)</w:t>
            </w:r>
          </w:p>
        </w:tc>
      </w:tr>
      <w:tr w:rsidR="0062395A" w:rsidRPr="00EF12CC" w14:paraId="11B4679B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C47C" w14:textId="77777777" w:rsidR="00382FDB" w:rsidRPr="00EF12CC" w:rsidRDefault="00382FDB" w:rsidP="00382FDB">
            <w:pPr>
              <w:rPr>
                <w:b/>
              </w:rPr>
            </w:pPr>
            <w:r w:rsidRPr="00EF12CC">
              <w:rPr>
                <w:b/>
              </w:rPr>
              <w:t>Comments:</w:t>
            </w:r>
          </w:p>
          <w:p w14:paraId="5975A7D4" w14:textId="77777777" w:rsidR="0062395A" w:rsidRPr="00EF12CC" w:rsidRDefault="0062395A" w:rsidP="00DB7149"/>
        </w:tc>
      </w:tr>
    </w:tbl>
    <w:p w14:paraId="50F754E3" w14:textId="77777777" w:rsidR="0062395A" w:rsidRPr="00EF4A32" w:rsidRDefault="0062395A" w:rsidP="0062395A">
      <w:pPr>
        <w:rPr>
          <w:color w:val="FF0000"/>
        </w:rPr>
      </w:pPr>
    </w:p>
    <w:p w14:paraId="3B806F6B" w14:textId="0C81D4B4" w:rsidR="0062395A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702CE5" w14:paraId="592C3211" w14:textId="77777777" w:rsidTr="00702CE5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6255" w14:textId="77777777" w:rsidR="00702CE5" w:rsidRDefault="00702CE5" w:rsidP="00702CE5">
            <w:r>
              <w:rPr>
                <w:b/>
              </w:rPr>
              <w:t>Class Name:</w:t>
            </w:r>
            <w:r>
              <w:t xml:space="preserve"> Project List </w:t>
            </w:r>
          </w:p>
        </w:tc>
      </w:tr>
      <w:tr w:rsidR="00702CE5" w14:paraId="2BBA1760" w14:textId="77777777" w:rsidTr="00702CE5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9231" w14:textId="77777777" w:rsidR="00702CE5" w:rsidRDefault="00702CE5" w:rsidP="00702CE5">
            <w:r>
              <w:rPr>
                <w:b/>
              </w:rPr>
              <w:t xml:space="preserve">Description: </w:t>
            </w:r>
            <w:r>
              <w:t>container for open projects</w:t>
            </w:r>
          </w:p>
        </w:tc>
      </w:tr>
      <w:tr w:rsidR="00702CE5" w14:paraId="3D39A07F" w14:textId="77777777" w:rsidTr="00702CE5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92D9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5F51418F" w14:textId="77777777" w:rsidR="00702CE5" w:rsidRDefault="00702CE5" w:rsidP="005E3DEA">
            <w:pPr>
              <w:pStyle w:val="ListParagraph"/>
              <w:numPr>
                <w:ilvl w:val="0"/>
                <w:numId w:val="32"/>
              </w:numPr>
              <w:textAlignment w:val="auto"/>
            </w:pPr>
            <w:r>
              <w:t>Manage Project List</w:t>
            </w:r>
          </w:p>
          <w:p w14:paraId="4B4CE3AA" w14:textId="27218F96" w:rsidR="00702CE5" w:rsidRDefault="00702CE5" w:rsidP="005E3DEA">
            <w:pPr>
              <w:pStyle w:val="ListParagraph"/>
              <w:numPr>
                <w:ilvl w:val="0"/>
                <w:numId w:val="33"/>
              </w:numPr>
              <w:textAlignment w:val="auto"/>
            </w:pPr>
            <w:r>
              <w:t>Knows list of available Project</w:t>
            </w:r>
          </w:p>
          <w:p w14:paraId="4D8E3D5E" w14:textId="3A4479B2" w:rsidR="00A26D4A" w:rsidRDefault="00A26D4A" w:rsidP="005E3DEA">
            <w:pPr>
              <w:pStyle w:val="ListParagraph"/>
              <w:numPr>
                <w:ilvl w:val="0"/>
                <w:numId w:val="34"/>
              </w:numPr>
              <w:textAlignment w:val="auto"/>
            </w:pPr>
            <w:r>
              <w:t>Remove Project</w:t>
            </w:r>
          </w:p>
          <w:p w14:paraId="68B31D1D" w14:textId="10205258" w:rsidR="00702CE5" w:rsidRPr="00A2293B" w:rsidRDefault="00A26D4A" w:rsidP="005E3DEA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t>Initialize project space</w:t>
            </w:r>
          </w:p>
          <w:p w14:paraId="5941E201" w14:textId="1483727A" w:rsidR="007978A0" w:rsidRPr="002656E9" w:rsidRDefault="00A26D4A" w:rsidP="005E3DE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>Register i</w:t>
            </w:r>
            <w:r w:rsidR="007978A0">
              <w:t>tself with workspace</w:t>
            </w:r>
          </w:p>
          <w:p w14:paraId="38608D13" w14:textId="77777777" w:rsidR="007978A0" w:rsidRDefault="007978A0" w:rsidP="007978A0">
            <w:pPr>
              <w:pStyle w:val="ListParagraph"/>
              <w:ind w:left="1440"/>
              <w:textAlignment w:val="auto"/>
            </w:pPr>
          </w:p>
          <w:p w14:paraId="14FBBF14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18DE306B" w14:textId="77777777" w:rsidR="00702CE5" w:rsidRDefault="00702CE5" w:rsidP="00702CE5">
            <w:pPr>
              <w:textAlignment w:val="auto"/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43DA8" w14:textId="77777777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Collaborations:</w:t>
            </w:r>
          </w:p>
          <w:p w14:paraId="1AEE2622" w14:textId="77777777" w:rsidR="00702CE5" w:rsidRPr="00915977" w:rsidRDefault="00702CE5" w:rsidP="00702CE5"/>
        </w:tc>
      </w:tr>
      <w:tr w:rsidR="00702CE5" w14:paraId="2E46A899" w14:textId="77777777" w:rsidTr="00702CE5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F002D" w14:textId="3DA20480" w:rsidR="00702CE5" w:rsidRDefault="00702CE5" w:rsidP="00702CE5">
            <w:pPr>
              <w:rPr>
                <w:b/>
              </w:rPr>
            </w:pPr>
            <w:r>
              <w:rPr>
                <w:b/>
              </w:rPr>
              <w:t>Comments:</w:t>
            </w:r>
            <w:r w:rsidR="006B6813">
              <w:rPr>
                <w:b/>
              </w:rPr>
              <w:t xml:space="preserve"> </w:t>
            </w:r>
            <w:r w:rsidR="006B6813" w:rsidRPr="006B6813">
              <w:t>1</w:t>
            </w:r>
            <w:r w:rsidR="006B6813" w:rsidRPr="006B6813">
              <w:rPr>
                <w:vertAlign w:val="superscript"/>
              </w:rPr>
              <w:t>st</w:t>
            </w:r>
            <w:r w:rsidR="006B6813" w:rsidRPr="006B6813">
              <w:t xml:space="preserve"> contract used by project class</w:t>
            </w:r>
          </w:p>
        </w:tc>
      </w:tr>
    </w:tbl>
    <w:p w14:paraId="6BC9A5ED" w14:textId="31EF5934" w:rsidR="00702CE5" w:rsidRDefault="00702CE5" w:rsidP="0062395A">
      <w:pPr>
        <w:rPr>
          <w:color w:val="FF0000"/>
        </w:rPr>
      </w:pPr>
    </w:p>
    <w:p w14:paraId="6C447497" w14:textId="77777777" w:rsidR="0062395A" w:rsidRPr="006E40A3" w:rsidRDefault="0062395A" w:rsidP="0062395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6E40A3" w14:paraId="54E58940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9AE6F" w14:textId="77777777" w:rsidR="0062395A" w:rsidRPr="006E40A3" w:rsidRDefault="0062395A" w:rsidP="00DB7149">
            <w:r w:rsidRPr="006E40A3">
              <w:rPr>
                <w:b/>
              </w:rPr>
              <w:t>Class Name:</w:t>
            </w:r>
            <w:r w:rsidRPr="006E40A3">
              <w:t xml:space="preserve"> Temporary Format </w:t>
            </w:r>
          </w:p>
        </w:tc>
      </w:tr>
      <w:tr w:rsidR="0062395A" w:rsidRPr="006E40A3" w14:paraId="1FDE998D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4D8C" w14:textId="77777777" w:rsidR="0062395A" w:rsidRPr="006E40A3" w:rsidRDefault="0062395A" w:rsidP="00DB7149">
            <w:r w:rsidRPr="006E40A3">
              <w:rPr>
                <w:b/>
              </w:rPr>
              <w:t>Description</w:t>
            </w:r>
            <w:r w:rsidRPr="006E40A3">
              <w:t>: This class handles XML version of a project</w:t>
            </w:r>
          </w:p>
        </w:tc>
      </w:tr>
      <w:tr w:rsidR="0062395A" w:rsidRPr="006E40A3" w14:paraId="754A6879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77B6" w14:textId="77777777" w:rsidR="0062395A" w:rsidRPr="006E40A3" w:rsidRDefault="0062395A" w:rsidP="0062395A">
            <w:pPr>
              <w:rPr>
                <w:b/>
              </w:rPr>
            </w:pPr>
            <w:r w:rsidRPr="006E40A3">
              <w:rPr>
                <w:b/>
              </w:rPr>
              <w:t>Contracts:</w:t>
            </w:r>
          </w:p>
          <w:p w14:paraId="5CA2CD06" w14:textId="18EA6466" w:rsidR="00EF12CC" w:rsidRPr="006E40A3" w:rsidRDefault="00EF12CC" w:rsidP="001E3835">
            <w:pPr>
              <w:pStyle w:val="ListParagraph"/>
              <w:numPr>
                <w:ilvl w:val="0"/>
                <w:numId w:val="15"/>
              </w:numPr>
            </w:pPr>
            <w:r w:rsidRPr="006E40A3">
              <w:t>Translates Project into XML:</w:t>
            </w:r>
          </w:p>
          <w:p w14:paraId="6CA03951" w14:textId="7F4C1159" w:rsidR="00EF12CC" w:rsidRPr="006E40A3" w:rsidRDefault="00EF12CC" w:rsidP="001E3835">
            <w:pPr>
              <w:pStyle w:val="ListParagraph"/>
              <w:numPr>
                <w:ilvl w:val="0"/>
                <w:numId w:val="16"/>
              </w:numPr>
            </w:pPr>
            <w:r w:rsidRPr="006E40A3">
              <w:t>Stores Project into XML format</w:t>
            </w:r>
          </w:p>
          <w:p w14:paraId="59C3C5F8" w14:textId="0DCF8EBA" w:rsidR="00EF12CC" w:rsidRPr="006E40A3" w:rsidRDefault="00EF12CC" w:rsidP="001E3835">
            <w:pPr>
              <w:pStyle w:val="ListParagraph"/>
              <w:numPr>
                <w:ilvl w:val="0"/>
                <w:numId w:val="16"/>
              </w:numPr>
            </w:pPr>
            <w:r w:rsidRPr="006E40A3">
              <w:t>Knows protocol information</w:t>
            </w:r>
          </w:p>
          <w:p w14:paraId="468EAA83" w14:textId="7C757140" w:rsidR="00EF12CC" w:rsidRPr="006E40A3" w:rsidRDefault="00EF12CC" w:rsidP="006E40A3">
            <w:pPr>
              <w:pStyle w:val="ListParagraph"/>
              <w:ind w:left="1440"/>
            </w:pPr>
          </w:p>
          <w:p w14:paraId="01BE5185" w14:textId="3DACD19A" w:rsidR="0062395A" w:rsidRPr="006E40A3" w:rsidRDefault="0062395A" w:rsidP="00EF12CC"/>
          <w:p w14:paraId="7D4A0AF8" w14:textId="77777777" w:rsidR="0062395A" w:rsidRPr="006E40A3" w:rsidRDefault="0062395A" w:rsidP="0062395A">
            <w:pPr>
              <w:rPr>
                <w:b/>
              </w:rPr>
            </w:pPr>
            <w:r w:rsidRPr="006E40A3">
              <w:rPr>
                <w:b/>
              </w:rPr>
              <w:t>Private Responsibilities:</w:t>
            </w:r>
          </w:p>
          <w:p w14:paraId="1C93BA05" w14:textId="77777777" w:rsidR="0062395A" w:rsidRPr="006E40A3" w:rsidRDefault="0062395A" w:rsidP="0062395A"/>
          <w:p w14:paraId="6A5407D6" w14:textId="77777777" w:rsidR="0062395A" w:rsidRPr="006E40A3" w:rsidRDefault="0062395A" w:rsidP="0062395A"/>
          <w:p w14:paraId="34BD9B86" w14:textId="77777777" w:rsidR="0062395A" w:rsidRPr="006E40A3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240A" w14:textId="77777777" w:rsidR="0062395A" w:rsidRPr="006E40A3" w:rsidRDefault="0062395A" w:rsidP="0062395A">
            <w:pPr>
              <w:rPr>
                <w:b/>
              </w:rPr>
            </w:pPr>
            <w:r w:rsidRPr="006E40A3">
              <w:rPr>
                <w:b/>
              </w:rPr>
              <w:lastRenderedPageBreak/>
              <w:t>Collaborations:</w:t>
            </w:r>
          </w:p>
          <w:p w14:paraId="5EE794F5" w14:textId="51B825C3" w:rsidR="0062395A" w:rsidRPr="006E40A3" w:rsidRDefault="006E40A3" w:rsidP="0062395A">
            <w:r w:rsidRPr="006E40A3">
              <w:t xml:space="preserve"> Project (2)</w:t>
            </w:r>
          </w:p>
        </w:tc>
      </w:tr>
      <w:tr w:rsidR="0062395A" w:rsidRPr="006E40A3" w14:paraId="210BB8F2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D242" w14:textId="77777777" w:rsidR="00DA6E8A" w:rsidRPr="006E40A3" w:rsidRDefault="00DA6E8A" w:rsidP="00DA6E8A">
            <w:pPr>
              <w:rPr>
                <w:b/>
              </w:rPr>
            </w:pPr>
            <w:r w:rsidRPr="006E40A3">
              <w:rPr>
                <w:b/>
              </w:rPr>
              <w:t>Comments:</w:t>
            </w:r>
          </w:p>
          <w:p w14:paraId="2F0D01D3" w14:textId="77777777" w:rsidR="0062395A" w:rsidRPr="006E40A3" w:rsidRDefault="0062395A" w:rsidP="00DB7149"/>
        </w:tc>
      </w:tr>
    </w:tbl>
    <w:p w14:paraId="59C2E5B8" w14:textId="77777777" w:rsidR="0062395A" w:rsidRPr="00EF4A32" w:rsidRDefault="0062395A" w:rsidP="0062395A">
      <w:pPr>
        <w:rPr>
          <w:color w:val="FF0000"/>
        </w:rPr>
      </w:pPr>
    </w:p>
    <w:p w14:paraId="24F39A76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7775C" w:rsidRPr="00EF4A32" w14:paraId="1C8C21CC" w14:textId="77777777" w:rsidTr="00A26D4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8C52" w14:textId="77777777" w:rsidR="00C7775C" w:rsidRPr="00A35862" w:rsidRDefault="00C7775C" w:rsidP="00A26D4A">
            <w:r w:rsidRPr="00A35862">
              <w:rPr>
                <w:b/>
              </w:rPr>
              <w:t>Class Name:</w:t>
            </w:r>
            <w:r w:rsidRPr="00A35862">
              <w:t xml:space="preserve"> Layout Preference </w:t>
            </w:r>
          </w:p>
        </w:tc>
      </w:tr>
      <w:tr w:rsidR="00C7775C" w:rsidRPr="00EF4A32" w14:paraId="6705BD6D" w14:textId="77777777" w:rsidTr="00A26D4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95A30" w14:textId="77777777" w:rsidR="00C7775C" w:rsidRPr="00A35862" w:rsidRDefault="00C7775C" w:rsidP="00A26D4A">
            <w:r w:rsidRPr="00A35862">
              <w:rPr>
                <w:b/>
              </w:rPr>
              <w:t>Description:</w:t>
            </w:r>
            <w:r w:rsidRPr="00A35862">
              <w:t xml:space="preserve"> Class to handle preferences of layout for a user.</w:t>
            </w:r>
          </w:p>
        </w:tc>
      </w:tr>
      <w:tr w:rsidR="00C7775C" w:rsidRPr="00EF4A32" w14:paraId="37A79EF4" w14:textId="77777777" w:rsidTr="00A26D4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0DE34" w14:textId="77777777" w:rsidR="00C7775C" w:rsidRPr="00A35862" w:rsidRDefault="00C7775C" w:rsidP="00A26D4A">
            <w:pPr>
              <w:rPr>
                <w:b/>
              </w:rPr>
            </w:pPr>
            <w:r w:rsidRPr="00A35862">
              <w:rPr>
                <w:b/>
              </w:rPr>
              <w:t>Contracts:</w:t>
            </w:r>
          </w:p>
          <w:p w14:paraId="6D996866" w14:textId="77777777" w:rsidR="00C7775C" w:rsidRPr="00395B84" w:rsidRDefault="00C7775C" w:rsidP="005E3DEA">
            <w:pPr>
              <w:pStyle w:val="ListParagraph"/>
              <w:numPr>
                <w:ilvl w:val="0"/>
                <w:numId w:val="36"/>
              </w:numPr>
            </w:pPr>
            <w:r w:rsidRPr="00395B84">
              <w:t>Preference Settings</w:t>
            </w:r>
          </w:p>
          <w:p w14:paraId="31470665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Organize Views</w:t>
            </w:r>
          </w:p>
          <w:p w14:paraId="0CCD158E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Keep track of hidden views</w:t>
            </w:r>
          </w:p>
          <w:p w14:paraId="32C0994A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Keep track of Builder Area</w:t>
            </w:r>
          </w:p>
          <w:p w14:paraId="21C58846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Knows view</w:t>
            </w:r>
          </w:p>
          <w:p w14:paraId="3209977C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Knows X coordinate</w:t>
            </w:r>
          </w:p>
          <w:p w14:paraId="35053069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Knows Y Coordinate</w:t>
            </w:r>
          </w:p>
          <w:p w14:paraId="231F071C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Knows Width</w:t>
            </w:r>
          </w:p>
          <w:p w14:paraId="78608447" w14:textId="77777777" w:rsidR="00C7775C" w:rsidRPr="00395B84" w:rsidRDefault="00C7775C" w:rsidP="005E3DEA">
            <w:pPr>
              <w:pStyle w:val="ListParagraph"/>
              <w:numPr>
                <w:ilvl w:val="0"/>
                <w:numId w:val="37"/>
              </w:numPr>
            </w:pPr>
            <w:r w:rsidRPr="00395B84">
              <w:t>Knows Height</w:t>
            </w:r>
          </w:p>
          <w:p w14:paraId="29BF8018" w14:textId="77777777" w:rsidR="00C7775C" w:rsidRPr="00A35862" w:rsidRDefault="00C7775C" w:rsidP="00A26D4A">
            <w:pPr>
              <w:rPr>
                <w:b/>
              </w:rPr>
            </w:pPr>
            <w:r w:rsidRPr="00A35862">
              <w:rPr>
                <w:b/>
              </w:rPr>
              <w:t>Private Responsibilities:</w:t>
            </w:r>
          </w:p>
          <w:p w14:paraId="32A1EC91" w14:textId="77777777" w:rsidR="00C7775C" w:rsidRPr="00A35862" w:rsidRDefault="00C7775C" w:rsidP="00A26D4A"/>
          <w:p w14:paraId="08FD33F9" w14:textId="77777777" w:rsidR="00C7775C" w:rsidRPr="00A35862" w:rsidRDefault="00C7775C" w:rsidP="00A26D4A"/>
          <w:p w14:paraId="74BF7AE5" w14:textId="77777777" w:rsidR="00C7775C" w:rsidRPr="00A35862" w:rsidRDefault="00C7775C" w:rsidP="00A26D4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AA02B" w14:textId="77777777" w:rsidR="00C7775C" w:rsidRPr="00A35862" w:rsidRDefault="00C7775C" w:rsidP="00A26D4A">
            <w:pPr>
              <w:rPr>
                <w:b/>
              </w:rPr>
            </w:pPr>
            <w:r w:rsidRPr="00A35862">
              <w:rPr>
                <w:b/>
              </w:rPr>
              <w:t>Collaborations:</w:t>
            </w:r>
          </w:p>
          <w:p w14:paraId="0E3F90ED" w14:textId="77777777" w:rsidR="00C7775C" w:rsidRPr="00A35862" w:rsidRDefault="00C7775C" w:rsidP="00A26D4A"/>
        </w:tc>
      </w:tr>
    </w:tbl>
    <w:p w14:paraId="79325AF7" w14:textId="2A6A2093" w:rsidR="0062395A" w:rsidRDefault="0062395A" w:rsidP="0062395A">
      <w:pPr>
        <w:rPr>
          <w:color w:val="FF0000"/>
        </w:rPr>
      </w:pPr>
    </w:p>
    <w:p w14:paraId="447064C5" w14:textId="4BF82CEB" w:rsidR="00DE6CC3" w:rsidRDefault="00DE6CC3" w:rsidP="0062395A">
      <w:pPr>
        <w:rPr>
          <w:color w:val="FF0000"/>
        </w:rPr>
      </w:pPr>
    </w:p>
    <w:p w14:paraId="0AE01D9F" w14:textId="5A67FED7" w:rsidR="00DE6CC3" w:rsidRDefault="00DE6CC3" w:rsidP="0062395A">
      <w:pPr>
        <w:rPr>
          <w:color w:val="FF0000"/>
        </w:rPr>
      </w:pPr>
    </w:p>
    <w:p w14:paraId="62A8588B" w14:textId="3DFA69A1" w:rsidR="00DE6CC3" w:rsidRDefault="00DE6CC3" w:rsidP="0062395A">
      <w:pPr>
        <w:rPr>
          <w:color w:val="FF0000"/>
        </w:rPr>
      </w:pPr>
    </w:p>
    <w:p w14:paraId="4AB30FBE" w14:textId="311E4493" w:rsidR="00DE6CC3" w:rsidRDefault="00DE6CC3" w:rsidP="0062395A">
      <w:pPr>
        <w:rPr>
          <w:color w:val="FF0000"/>
        </w:rPr>
      </w:pPr>
    </w:p>
    <w:p w14:paraId="7139971D" w14:textId="2E773F10" w:rsidR="00DE6CC3" w:rsidRDefault="00DE6CC3" w:rsidP="0062395A">
      <w:pPr>
        <w:rPr>
          <w:color w:val="FF0000"/>
        </w:rPr>
      </w:pPr>
    </w:p>
    <w:p w14:paraId="2FBB2127" w14:textId="77777777" w:rsidR="00DE6CC3" w:rsidRPr="00EF4A32" w:rsidRDefault="00DE6CC3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7775C" w:rsidRPr="008F34D7" w14:paraId="73E630AD" w14:textId="77777777" w:rsidTr="00A26D4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3140" w14:textId="77777777" w:rsidR="00C7775C" w:rsidRPr="008F34D7" w:rsidRDefault="00C7775C" w:rsidP="00A26D4A">
            <w:r w:rsidRPr="008F34D7">
              <w:rPr>
                <w:b/>
              </w:rPr>
              <w:t>Class Name:</w:t>
            </w:r>
            <w:r w:rsidRPr="008F34D7">
              <w:t xml:space="preserve"> Dissector Script Generator </w:t>
            </w:r>
          </w:p>
        </w:tc>
      </w:tr>
      <w:tr w:rsidR="00C7775C" w:rsidRPr="008F34D7" w14:paraId="7C5F3D93" w14:textId="77777777" w:rsidTr="00A26D4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6412D" w14:textId="77777777" w:rsidR="00C7775C" w:rsidRPr="008F34D7" w:rsidRDefault="00C7775C" w:rsidP="00A26D4A">
            <w:r w:rsidRPr="008F34D7">
              <w:rPr>
                <w:b/>
              </w:rPr>
              <w:t>Description:</w:t>
            </w:r>
            <w:r w:rsidRPr="008F34D7">
              <w:t xml:space="preserve"> Class responsible for generating LUA format scripts</w:t>
            </w:r>
          </w:p>
        </w:tc>
      </w:tr>
      <w:tr w:rsidR="00C7775C" w:rsidRPr="008F34D7" w14:paraId="605FF1A7" w14:textId="77777777" w:rsidTr="00A26D4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A359F" w14:textId="77777777" w:rsidR="00C7775C" w:rsidRPr="008F34D7" w:rsidRDefault="00C7775C" w:rsidP="00A26D4A">
            <w:pPr>
              <w:rPr>
                <w:b/>
              </w:rPr>
            </w:pPr>
            <w:r w:rsidRPr="008F34D7">
              <w:rPr>
                <w:b/>
              </w:rPr>
              <w:t>Contracts:</w:t>
            </w:r>
          </w:p>
          <w:p w14:paraId="24781378" w14:textId="77777777" w:rsidR="00C7775C" w:rsidRPr="00130602" w:rsidRDefault="00C7775C" w:rsidP="005E3DEA">
            <w:pPr>
              <w:pStyle w:val="ListParagraph"/>
              <w:numPr>
                <w:ilvl w:val="0"/>
                <w:numId w:val="38"/>
              </w:numPr>
            </w:pPr>
            <w:r w:rsidRPr="00130602">
              <w:t>Translate to Lua</w:t>
            </w:r>
          </w:p>
          <w:p w14:paraId="2D8F9C11" w14:textId="77777777" w:rsidR="00C7775C" w:rsidRPr="00130602" w:rsidRDefault="00C7775C" w:rsidP="005E3DEA">
            <w:pPr>
              <w:pStyle w:val="ListParagraph"/>
              <w:numPr>
                <w:ilvl w:val="0"/>
                <w:numId w:val="39"/>
              </w:numPr>
            </w:pPr>
            <w:r w:rsidRPr="00130602">
              <w:t>Translates temporary format to LUA script</w:t>
            </w:r>
          </w:p>
          <w:p w14:paraId="7962F7DD" w14:textId="77777777" w:rsidR="00C7775C" w:rsidRPr="008F34D7" w:rsidRDefault="00C7775C" w:rsidP="00A26D4A"/>
          <w:p w14:paraId="64CBC242" w14:textId="77777777" w:rsidR="00C7775C" w:rsidRPr="008F34D7" w:rsidRDefault="00C7775C" w:rsidP="00A26D4A">
            <w:pPr>
              <w:rPr>
                <w:b/>
              </w:rPr>
            </w:pPr>
            <w:r w:rsidRPr="008F34D7">
              <w:rPr>
                <w:b/>
              </w:rPr>
              <w:t>Private Responsibilities:</w:t>
            </w:r>
          </w:p>
          <w:p w14:paraId="77E84A3F" w14:textId="77777777" w:rsidR="00C7775C" w:rsidRPr="008F34D7" w:rsidRDefault="00C7775C" w:rsidP="00A26D4A">
            <w:r w:rsidRPr="008F34D7">
              <w:t>Knows Project Name</w:t>
            </w:r>
          </w:p>
          <w:p w14:paraId="25753EC9" w14:textId="77777777" w:rsidR="00C7775C" w:rsidRPr="008F34D7" w:rsidRDefault="00C7775C" w:rsidP="00A26D4A">
            <w:r w:rsidRPr="008F34D7">
              <w:t>Knows Dissector Format</w:t>
            </w:r>
          </w:p>
          <w:p w14:paraId="1DF66E14" w14:textId="77777777" w:rsidR="00C7775C" w:rsidRPr="008F34D7" w:rsidRDefault="00C7775C" w:rsidP="00A26D4A">
            <w:r w:rsidRPr="008F34D7">
              <w:t>Knows Save Location</w:t>
            </w:r>
          </w:p>
          <w:p w14:paraId="11E9AC91" w14:textId="77777777" w:rsidR="00C7775C" w:rsidRPr="008F34D7" w:rsidRDefault="00C7775C" w:rsidP="00A26D4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EC19" w14:textId="77777777" w:rsidR="00C7775C" w:rsidRPr="008F34D7" w:rsidRDefault="00C7775C" w:rsidP="00A26D4A">
            <w:pPr>
              <w:rPr>
                <w:b/>
              </w:rPr>
            </w:pPr>
            <w:r w:rsidRPr="008F34D7">
              <w:rPr>
                <w:b/>
              </w:rPr>
              <w:t>Collaborations:</w:t>
            </w:r>
          </w:p>
          <w:p w14:paraId="7BA76879" w14:textId="77777777" w:rsidR="00C7775C" w:rsidRPr="008F34D7" w:rsidRDefault="00C7775C" w:rsidP="00A26D4A">
            <w:r w:rsidRPr="008F34D7">
              <w:t>Temporary Format(1)</w:t>
            </w:r>
          </w:p>
        </w:tc>
      </w:tr>
      <w:tr w:rsidR="00C7775C" w:rsidRPr="008F34D7" w14:paraId="4ADD9491" w14:textId="77777777" w:rsidTr="00A26D4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6BB5" w14:textId="77777777" w:rsidR="00C7775C" w:rsidRPr="008F34D7" w:rsidRDefault="00C7775C" w:rsidP="00A26D4A">
            <w:pPr>
              <w:rPr>
                <w:b/>
              </w:rPr>
            </w:pPr>
            <w:r w:rsidRPr="008F34D7">
              <w:rPr>
                <w:b/>
              </w:rPr>
              <w:t>Comments:</w:t>
            </w:r>
          </w:p>
          <w:p w14:paraId="661EE900" w14:textId="77777777" w:rsidR="00C7775C" w:rsidRPr="008F34D7" w:rsidRDefault="00C7775C" w:rsidP="00A26D4A"/>
        </w:tc>
      </w:tr>
    </w:tbl>
    <w:p w14:paraId="1BD8BA48" w14:textId="529703F0" w:rsidR="0062395A" w:rsidRDefault="0062395A" w:rsidP="0062395A">
      <w:pPr>
        <w:rPr>
          <w:color w:val="FF0000"/>
        </w:rPr>
      </w:pPr>
    </w:p>
    <w:p w14:paraId="5506E862" w14:textId="658ED2F9" w:rsidR="0062395A" w:rsidRPr="00EF4A32" w:rsidRDefault="0062395A" w:rsidP="0062395A">
      <w:pPr>
        <w:rPr>
          <w:color w:val="FF0000"/>
        </w:rPr>
      </w:pPr>
    </w:p>
    <w:p w14:paraId="050DDC89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3A52A36A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21A94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>Class Name:</w:t>
            </w:r>
            <w:r w:rsidRPr="00EF4A32">
              <w:rPr>
                <w:color w:val="FF0000"/>
              </w:rPr>
              <w:t xml:space="preserve"> Error Manager</w:t>
            </w:r>
          </w:p>
        </w:tc>
      </w:tr>
      <w:tr w:rsidR="0062395A" w:rsidRPr="00EF4A32" w14:paraId="23802570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3F8E5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 xml:space="preserve">Description: </w:t>
            </w:r>
            <w:r w:rsidRPr="00EF4A32">
              <w:rPr>
                <w:color w:val="FF0000"/>
              </w:rPr>
              <w:t>Manages all error messages</w:t>
            </w:r>
          </w:p>
        </w:tc>
      </w:tr>
      <w:tr w:rsidR="0062395A" w:rsidRPr="00EF4A32" w14:paraId="0F2592B4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EEAA" w14:textId="61DB2E2E" w:rsidR="0062395A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Contracts:</w:t>
            </w:r>
          </w:p>
          <w:p w14:paraId="30878B1B" w14:textId="1A0C6AE2" w:rsidR="001508E8" w:rsidRPr="001508E8" w:rsidRDefault="001508E8" w:rsidP="005E3DEA">
            <w:pPr>
              <w:pStyle w:val="ListParagraph"/>
              <w:numPr>
                <w:ilvl w:val="0"/>
                <w:numId w:val="52"/>
              </w:numPr>
              <w:rPr>
                <w:b/>
                <w:color w:val="FF0000"/>
              </w:rPr>
            </w:pPr>
          </w:p>
          <w:p w14:paraId="089B950F" w14:textId="282F4B93" w:rsidR="00A3168B" w:rsidRDefault="00A3168B" w:rsidP="005E3DEA">
            <w:pPr>
              <w:pStyle w:val="ListParagraph"/>
              <w:numPr>
                <w:ilvl w:val="0"/>
                <w:numId w:val="3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Knows state of required field</w:t>
            </w:r>
          </w:p>
          <w:p w14:paraId="39731959" w14:textId="1FAA8AC3" w:rsidR="00A3168B" w:rsidRDefault="00A3168B" w:rsidP="005E3DEA">
            <w:pPr>
              <w:pStyle w:val="ListParagraph"/>
              <w:numPr>
                <w:ilvl w:val="0"/>
                <w:numId w:val="3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Knows number of start block</w:t>
            </w:r>
          </w:p>
          <w:p w14:paraId="6C9A29D0" w14:textId="5D7E0977" w:rsidR="00A3168B" w:rsidRDefault="00A3168B" w:rsidP="005E3DEA">
            <w:pPr>
              <w:pStyle w:val="ListParagraph"/>
              <w:numPr>
                <w:ilvl w:val="0"/>
                <w:numId w:val="3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Knows number of end block</w:t>
            </w:r>
          </w:p>
          <w:p w14:paraId="473DF5B8" w14:textId="7FEE7845" w:rsidR="00A3168B" w:rsidRPr="00A3168B" w:rsidRDefault="00A3168B" w:rsidP="005E3DEA">
            <w:pPr>
              <w:pStyle w:val="ListParagraph"/>
              <w:numPr>
                <w:ilvl w:val="0"/>
                <w:numId w:val="39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Knows number of connectors</w:t>
            </w:r>
          </w:p>
          <w:p w14:paraId="6B58B357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44E50AAA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Private Responsibilities:</w:t>
            </w:r>
          </w:p>
          <w:p w14:paraId="21D6F18E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4DFD873D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123A00E9" w14:textId="77777777" w:rsidR="0062395A" w:rsidRPr="00EF4A32" w:rsidRDefault="0062395A" w:rsidP="0062395A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A4A3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lastRenderedPageBreak/>
              <w:t>Collaborations:</w:t>
            </w:r>
          </w:p>
          <w:p w14:paraId="55E9A696" w14:textId="77777777" w:rsidR="00BD2E36" w:rsidRDefault="00BD2E36" w:rsidP="0062395A">
            <w:pPr>
              <w:rPr>
                <w:color w:val="FF0000"/>
              </w:rPr>
            </w:pPr>
          </w:p>
          <w:p w14:paraId="2E0CA141" w14:textId="04096150" w:rsidR="0062395A" w:rsidRDefault="00A23C85" w:rsidP="0062395A">
            <w:pPr>
              <w:rPr>
                <w:color w:val="FF0000"/>
              </w:rPr>
            </w:pPr>
            <w:r>
              <w:rPr>
                <w:color w:val="FF0000"/>
              </w:rPr>
              <w:t>Protocol Decision Tree</w:t>
            </w:r>
            <w:r w:rsidR="002A15A9">
              <w:rPr>
                <w:color w:val="FF0000"/>
              </w:rPr>
              <w:t>(3)</w:t>
            </w:r>
          </w:p>
          <w:p w14:paraId="4A18DA94" w14:textId="34197EB6" w:rsidR="00A23C85" w:rsidRDefault="00A23C85" w:rsidP="0062395A">
            <w:pPr>
              <w:rPr>
                <w:color w:val="FF0000"/>
              </w:rPr>
            </w:pPr>
            <w:r>
              <w:rPr>
                <w:color w:val="FF0000"/>
              </w:rPr>
              <w:t>Protocol Decision Tree</w:t>
            </w:r>
            <w:r w:rsidR="002A15A9">
              <w:rPr>
                <w:color w:val="FF0000"/>
              </w:rPr>
              <w:t>(2)</w:t>
            </w:r>
          </w:p>
          <w:p w14:paraId="4460FEAD" w14:textId="07C9A9F1" w:rsidR="00A23C85" w:rsidRDefault="00E54BEA" w:rsidP="0062395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Field Block</w:t>
            </w:r>
            <w:bookmarkStart w:id="6" w:name="_GoBack"/>
            <w:bookmarkEnd w:id="6"/>
            <w:r w:rsidR="002A15A9">
              <w:rPr>
                <w:color w:val="FF0000"/>
              </w:rPr>
              <w:t>(2)</w:t>
            </w:r>
          </w:p>
          <w:p w14:paraId="2F55F1AF" w14:textId="1518D995" w:rsidR="00A23C85" w:rsidRPr="00EF4A32" w:rsidRDefault="00A23C85" w:rsidP="0062395A">
            <w:pPr>
              <w:rPr>
                <w:color w:val="FF0000"/>
              </w:rPr>
            </w:pPr>
            <w:r>
              <w:rPr>
                <w:color w:val="FF0000"/>
              </w:rPr>
              <w:t>Decision Construct</w:t>
            </w:r>
          </w:p>
        </w:tc>
      </w:tr>
      <w:tr w:rsidR="0062395A" w:rsidRPr="00EF4A32" w14:paraId="5B0CD890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CBD9" w14:textId="77777777" w:rsidR="00E05AA4" w:rsidRPr="00EF4A32" w:rsidRDefault="00E05AA4" w:rsidP="00E05AA4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lastRenderedPageBreak/>
              <w:t>Comments:</w:t>
            </w:r>
          </w:p>
          <w:p w14:paraId="6E8E101B" w14:textId="77777777" w:rsidR="0062395A" w:rsidRPr="00EF4A32" w:rsidRDefault="0062395A" w:rsidP="00DB7149">
            <w:pPr>
              <w:rPr>
                <w:color w:val="FF0000"/>
              </w:rPr>
            </w:pPr>
          </w:p>
        </w:tc>
      </w:tr>
    </w:tbl>
    <w:p w14:paraId="16DCF6CA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7775C" w:rsidRPr="00EF4A32" w14:paraId="0A285FA9" w14:textId="77777777" w:rsidTr="00A26D4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41E3" w14:textId="77777777" w:rsidR="00C7775C" w:rsidRPr="000C52CD" w:rsidRDefault="00C7775C" w:rsidP="00A26D4A">
            <w:r w:rsidRPr="000C52CD">
              <w:rPr>
                <w:b/>
              </w:rPr>
              <w:t>Class Name:</w:t>
            </w:r>
            <w:r w:rsidRPr="000C52CD">
              <w:t xml:space="preserve"> Reference List</w:t>
            </w:r>
          </w:p>
        </w:tc>
      </w:tr>
      <w:tr w:rsidR="00C7775C" w:rsidRPr="00EF4A32" w14:paraId="44595176" w14:textId="77777777" w:rsidTr="00A26D4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A80BB" w14:textId="77777777" w:rsidR="00C7775C" w:rsidRPr="000C52CD" w:rsidRDefault="00C7775C" w:rsidP="00A26D4A">
            <w:r w:rsidRPr="000C52CD">
              <w:rPr>
                <w:b/>
              </w:rPr>
              <w:t xml:space="preserve">Description: </w:t>
            </w:r>
            <w:r w:rsidRPr="000C52CD">
              <w:t>Class representing a Reference Table, made of lists.</w:t>
            </w:r>
          </w:p>
        </w:tc>
      </w:tr>
      <w:tr w:rsidR="00C7775C" w:rsidRPr="00EF4A32" w14:paraId="63751CF3" w14:textId="77777777" w:rsidTr="00A26D4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6F94E" w14:textId="77777777" w:rsidR="00C7775C" w:rsidRPr="000C52CD" w:rsidRDefault="00C7775C" w:rsidP="00A26D4A">
            <w:pPr>
              <w:rPr>
                <w:b/>
              </w:rPr>
            </w:pPr>
            <w:r w:rsidRPr="000C52CD">
              <w:rPr>
                <w:b/>
              </w:rPr>
              <w:t>Contracts:</w:t>
            </w:r>
          </w:p>
          <w:p w14:paraId="07E6EC39" w14:textId="77777777" w:rsidR="00C7775C" w:rsidRPr="000C52CD" w:rsidRDefault="00C7775C" w:rsidP="005E3DEA">
            <w:pPr>
              <w:pStyle w:val="ListParagraph"/>
              <w:numPr>
                <w:ilvl w:val="0"/>
                <w:numId w:val="40"/>
              </w:numPr>
            </w:pPr>
            <w:r w:rsidRPr="000C52CD">
              <w:t>List values</w:t>
            </w:r>
          </w:p>
          <w:p w14:paraId="4100F3BD" w14:textId="77777777" w:rsidR="00C7775C" w:rsidRPr="000C52CD" w:rsidRDefault="00C7775C" w:rsidP="005E3DEA">
            <w:pPr>
              <w:pStyle w:val="ListParagraph"/>
              <w:numPr>
                <w:ilvl w:val="0"/>
                <w:numId w:val="39"/>
              </w:numPr>
            </w:pPr>
            <w:r w:rsidRPr="000C52CD">
              <w:t>Knows value</w:t>
            </w:r>
          </w:p>
          <w:p w14:paraId="5C9379DE" w14:textId="77777777" w:rsidR="00C7775C" w:rsidRPr="000C52CD" w:rsidRDefault="00C7775C" w:rsidP="00A26D4A">
            <w:pPr>
              <w:rPr>
                <w:b/>
              </w:rPr>
            </w:pPr>
            <w:r w:rsidRPr="000C52CD">
              <w:rPr>
                <w:b/>
              </w:rPr>
              <w:t>Private Responsibilities:</w:t>
            </w:r>
          </w:p>
          <w:p w14:paraId="20B71C2E" w14:textId="77777777" w:rsidR="00C7775C" w:rsidRPr="000C52CD" w:rsidRDefault="00C7775C" w:rsidP="00A26D4A">
            <w:r w:rsidRPr="000C52CD">
              <w:t>Knows name</w:t>
            </w:r>
          </w:p>
          <w:p w14:paraId="2BC0E515" w14:textId="77777777" w:rsidR="00C7775C" w:rsidRPr="000C52CD" w:rsidRDefault="00C7775C" w:rsidP="00A26D4A">
            <w:r w:rsidRPr="000C52CD">
              <w:t>Knows text description</w:t>
            </w:r>
          </w:p>
          <w:p w14:paraId="22211E56" w14:textId="77777777" w:rsidR="00C7775C" w:rsidRPr="000C52CD" w:rsidRDefault="00C7775C" w:rsidP="00A26D4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59C8F" w14:textId="77777777" w:rsidR="00C7775C" w:rsidRPr="000C52CD" w:rsidRDefault="00C7775C" w:rsidP="00A26D4A">
            <w:pPr>
              <w:rPr>
                <w:b/>
              </w:rPr>
            </w:pPr>
            <w:r w:rsidRPr="000C52CD">
              <w:rPr>
                <w:b/>
              </w:rPr>
              <w:t>Collaborations:</w:t>
            </w:r>
          </w:p>
          <w:p w14:paraId="65A4198D" w14:textId="77777777" w:rsidR="00C7775C" w:rsidRPr="000C52CD" w:rsidRDefault="00C7775C" w:rsidP="00A26D4A">
            <w:r w:rsidRPr="000C52CD">
              <w:t>List(1)</w:t>
            </w:r>
          </w:p>
        </w:tc>
      </w:tr>
      <w:tr w:rsidR="00C7775C" w:rsidRPr="00EF4A32" w14:paraId="7078EEC9" w14:textId="77777777" w:rsidTr="00A26D4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713E" w14:textId="77777777" w:rsidR="00C7775C" w:rsidRPr="000C52CD" w:rsidRDefault="00C7775C" w:rsidP="00A26D4A">
            <w:pPr>
              <w:rPr>
                <w:b/>
              </w:rPr>
            </w:pPr>
            <w:r w:rsidRPr="000C52CD">
              <w:rPr>
                <w:b/>
              </w:rPr>
              <w:t>Comments:</w:t>
            </w:r>
          </w:p>
          <w:p w14:paraId="3CD91EA2" w14:textId="77777777" w:rsidR="00C7775C" w:rsidRPr="000C52CD" w:rsidRDefault="00C7775C" w:rsidP="00A26D4A"/>
        </w:tc>
      </w:tr>
    </w:tbl>
    <w:p w14:paraId="76279F0C" w14:textId="77777777" w:rsidR="0062395A" w:rsidRPr="00EF4A32" w:rsidRDefault="0062395A" w:rsidP="0062395A">
      <w:pPr>
        <w:rPr>
          <w:color w:val="FF0000"/>
        </w:rPr>
      </w:pPr>
    </w:p>
    <w:p w14:paraId="690D836C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C7775C" w:rsidRPr="00EF4A32" w14:paraId="4CB8E7DC" w14:textId="77777777" w:rsidTr="00C7775C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18E31" w14:textId="77777777" w:rsidR="00C7775C" w:rsidRPr="00C7775C" w:rsidRDefault="00C7775C" w:rsidP="00A26D4A">
            <w:pPr>
              <w:rPr>
                <w:b/>
              </w:rPr>
            </w:pPr>
            <w:r w:rsidRPr="00A40F6F">
              <w:rPr>
                <w:b/>
              </w:rPr>
              <w:t>Class Name:</w:t>
            </w:r>
            <w:r w:rsidRPr="00C7775C">
              <w:rPr>
                <w:b/>
              </w:rPr>
              <w:t xml:space="preserve"> List</w:t>
            </w:r>
          </w:p>
        </w:tc>
      </w:tr>
      <w:tr w:rsidR="00C7775C" w:rsidRPr="00EF4A32" w14:paraId="5FF21D7E" w14:textId="77777777" w:rsidTr="00C7775C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3B8B6" w14:textId="77777777" w:rsidR="00C7775C" w:rsidRPr="00C7775C" w:rsidRDefault="00C7775C" w:rsidP="00A26D4A">
            <w:pPr>
              <w:rPr>
                <w:b/>
              </w:rPr>
            </w:pPr>
            <w:r w:rsidRPr="00A40F6F">
              <w:rPr>
                <w:b/>
              </w:rPr>
              <w:t xml:space="preserve">Description:  </w:t>
            </w:r>
            <w:r w:rsidRPr="00C7775C">
              <w:rPr>
                <w:b/>
              </w:rPr>
              <w:t>Structured data storage with a value and a description.</w:t>
            </w:r>
          </w:p>
        </w:tc>
      </w:tr>
      <w:tr w:rsidR="00C7775C" w:rsidRPr="00EF4A32" w14:paraId="791078AA" w14:textId="77777777" w:rsidTr="00A26D4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62E2" w14:textId="77777777" w:rsidR="00C7775C" w:rsidRPr="00A40F6F" w:rsidRDefault="00C7775C" w:rsidP="00A26D4A">
            <w:pPr>
              <w:rPr>
                <w:b/>
              </w:rPr>
            </w:pPr>
            <w:r w:rsidRPr="00A40F6F">
              <w:rPr>
                <w:b/>
              </w:rPr>
              <w:t>Contracts:</w:t>
            </w:r>
          </w:p>
          <w:p w14:paraId="67785875" w14:textId="77777777" w:rsidR="00C7775C" w:rsidRPr="00A40F6F" w:rsidRDefault="00C7775C" w:rsidP="005E3DEA">
            <w:pPr>
              <w:pStyle w:val="ListParagraph"/>
              <w:numPr>
                <w:ilvl w:val="0"/>
                <w:numId w:val="41"/>
              </w:numPr>
            </w:pPr>
            <w:r w:rsidRPr="00A40F6F">
              <w:t>List Information</w:t>
            </w:r>
          </w:p>
          <w:p w14:paraId="0EE670F9" w14:textId="77777777" w:rsidR="00C7775C" w:rsidRPr="00A40F6F" w:rsidRDefault="00C7775C" w:rsidP="005E3DEA">
            <w:pPr>
              <w:pStyle w:val="ListParagraph"/>
              <w:numPr>
                <w:ilvl w:val="0"/>
                <w:numId w:val="39"/>
              </w:numPr>
            </w:pPr>
            <w:r w:rsidRPr="00A40F6F">
              <w:t>Knows Value</w:t>
            </w:r>
          </w:p>
          <w:p w14:paraId="3988CC96" w14:textId="77777777" w:rsidR="00C7775C" w:rsidRPr="00A40F6F" w:rsidRDefault="00C7775C" w:rsidP="005E3DEA">
            <w:pPr>
              <w:pStyle w:val="ListParagraph"/>
              <w:numPr>
                <w:ilvl w:val="0"/>
                <w:numId w:val="39"/>
              </w:numPr>
            </w:pPr>
            <w:r w:rsidRPr="00A40F6F">
              <w:t>Knows Description</w:t>
            </w:r>
          </w:p>
          <w:p w14:paraId="501D5EF2" w14:textId="77777777" w:rsidR="00C7775C" w:rsidRPr="00A40F6F" w:rsidRDefault="00C7775C" w:rsidP="00A26D4A">
            <w:pPr>
              <w:rPr>
                <w:b/>
              </w:rPr>
            </w:pPr>
            <w:r w:rsidRPr="00A40F6F">
              <w:rPr>
                <w:b/>
              </w:rPr>
              <w:t>Private Responsibilities:</w:t>
            </w:r>
          </w:p>
          <w:p w14:paraId="11D05C8F" w14:textId="77777777" w:rsidR="00C7775C" w:rsidRPr="00A40F6F" w:rsidRDefault="00C7775C" w:rsidP="00A26D4A"/>
          <w:p w14:paraId="017B89FB" w14:textId="77777777" w:rsidR="00C7775C" w:rsidRPr="00A40F6F" w:rsidRDefault="00C7775C" w:rsidP="00A26D4A"/>
          <w:p w14:paraId="7B692637" w14:textId="77777777" w:rsidR="00C7775C" w:rsidRPr="00A40F6F" w:rsidRDefault="00C7775C" w:rsidP="00A26D4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097D" w14:textId="77777777" w:rsidR="00C7775C" w:rsidRPr="00A40F6F" w:rsidRDefault="00C7775C" w:rsidP="00A26D4A">
            <w:pPr>
              <w:rPr>
                <w:b/>
              </w:rPr>
            </w:pPr>
            <w:r w:rsidRPr="00A40F6F">
              <w:rPr>
                <w:b/>
              </w:rPr>
              <w:t>Collaborations:</w:t>
            </w:r>
          </w:p>
          <w:p w14:paraId="7934C903" w14:textId="77777777" w:rsidR="00C7775C" w:rsidRPr="00A40F6F" w:rsidRDefault="00C7775C" w:rsidP="00A26D4A"/>
        </w:tc>
      </w:tr>
      <w:tr w:rsidR="00C7775C" w:rsidRPr="00EF4A32" w14:paraId="4BCB9DF3" w14:textId="77777777" w:rsidTr="00A26D4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0646" w14:textId="77777777" w:rsidR="00C7775C" w:rsidRPr="00A40F6F" w:rsidRDefault="00C7775C" w:rsidP="00A26D4A">
            <w:pPr>
              <w:rPr>
                <w:b/>
              </w:rPr>
            </w:pPr>
            <w:r w:rsidRPr="00A40F6F">
              <w:rPr>
                <w:b/>
              </w:rPr>
              <w:t>Comments:</w:t>
            </w:r>
          </w:p>
          <w:p w14:paraId="6AE77049" w14:textId="77777777" w:rsidR="00C7775C" w:rsidRPr="00A40F6F" w:rsidRDefault="00C7775C" w:rsidP="00A26D4A"/>
        </w:tc>
      </w:tr>
      <w:tr w:rsidR="0062395A" w:rsidRPr="004C6227" w14:paraId="39DBD2D2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7502E" w14:textId="77777777" w:rsidR="0062395A" w:rsidRPr="004C6227" w:rsidRDefault="0062395A" w:rsidP="00DB7149">
            <w:r w:rsidRPr="004C6227">
              <w:rPr>
                <w:b/>
              </w:rPr>
              <w:t>Class Name:</w:t>
            </w:r>
            <w:r w:rsidRPr="004C6227">
              <w:t xml:space="preserve"> </w:t>
            </w:r>
            <w:r>
              <w:t>Packet</w:t>
            </w:r>
          </w:p>
        </w:tc>
      </w:tr>
      <w:tr w:rsidR="0062395A" w:rsidRPr="004C6227" w14:paraId="470B47E9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3A186" w14:textId="1F0CEA26" w:rsidR="0062395A" w:rsidRPr="0072120C" w:rsidRDefault="0062395A" w:rsidP="00DB7149">
            <w:r w:rsidRPr="004C6227">
              <w:rPr>
                <w:b/>
              </w:rPr>
              <w:t>Description:</w:t>
            </w:r>
            <w:r w:rsidR="00A410A9">
              <w:rPr>
                <w:b/>
              </w:rPr>
              <w:t xml:space="preserve"> </w:t>
            </w:r>
            <w:r w:rsidR="00DA0072" w:rsidRPr="00DA0072">
              <w:t xml:space="preserve">A class that </w:t>
            </w:r>
            <w:r w:rsidR="00DA0072">
              <w:t>is a</w:t>
            </w:r>
            <w:r w:rsidR="00DA0072" w:rsidRPr="00DA0072">
              <w:t xml:space="preserve"> message segment that ha</w:t>
            </w:r>
            <w:r w:rsidR="00DA0072">
              <w:t>s</w:t>
            </w:r>
            <w:r w:rsidR="00DA0072" w:rsidRPr="00DA0072">
              <w:t xml:space="preserve"> been captured over a network and stored into </w:t>
            </w:r>
            <w:r w:rsidR="00DA0072">
              <w:t xml:space="preserve">a </w:t>
            </w:r>
            <w:r w:rsidR="00DA0072" w:rsidRPr="00DA0072">
              <w:t>PCAP file</w:t>
            </w:r>
            <w:r w:rsidR="00DA0072">
              <w:t>.</w:t>
            </w:r>
            <w:r w:rsidR="00DA0072">
              <w:rPr>
                <w:b/>
              </w:rPr>
              <w:t xml:space="preserve"> </w:t>
            </w:r>
          </w:p>
          <w:p w14:paraId="74C86659" w14:textId="77777777" w:rsidR="0062395A" w:rsidRPr="004C6227" w:rsidRDefault="0062395A" w:rsidP="00DB7149"/>
        </w:tc>
      </w:tr>
      <w:tr w:rsidR="0062395A" w:rsidRPr="004C6227" w14:paraId="3E1736EF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9EEC" w14:textId="3E62207E" w:rsidR="0062395A" w:rsidRDefault="0062395A" w:rsidP="0062395A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27FD76C5" w14:textId="39C03492" w:rsidR="00DB7149" w:rsidRDefault="00DB7149" w:rsidP="001E3835">
            <w:pPr>
              <w:pStyle w:val="ListParagraph"/>
              <w:numPr>
                <w:ilvl w:val="0"/>
                <w:numId w:val="15"/>
              </w:numPr>
            </w:pPr>
            <w:r w:rsidRPr="00DB7149">
              <w:t>Knows packet metadata</w:t>
            </w:r>
            <w:r>
              <w:t>:</w:t>
            </w:r>
          </w:p>
          <w:p w14:paraId="1DAD93B7" w14:textId="264C260C" w:rsidR="00DB7149" w:rsidRDefault="00DB7149" w:rsidP="001E3835">
            <w:pPr>
              <w:pStyle w:val="ListParagraph"/>
              <w:numPr>
                <w:ilvl w:val="0"/>
                <w:numId w:val="16"/>
              </w:numPr>
            </w:pPr>
            <w:r>
              <w:t>Knows Value</w:t>
            </w:r>
          </w:p>
          <w:p w14:paraId="525C56D3" w14:textId="306FFD47" w:rsidR="00DB7149" w:rsidRDefault="00DB7149" w:rsidP="001E3835">
            <w:pPr>
              <w:pStyle w:val="ListParagraph"/>
              <w:numPr>
                <w:ilvl w:val="0"/>
                <w:numId w:val="16"/>
              </w:numPr>
            </w:pPr>
            <w:r>
              <w:t>Knows packet description</w:t>
            </w:r>
          </w:p>
          <w:p w14:paraId="0E78F5F5" w14:textId="4149F87B" w:rsidR="00DB7149" w:rsidRDefault="00DB7149" w:rsidP="001E3835">
            <w:pPr>
              <w:pStyle w:val="ListParagraph"/>
              <w:numPr>
                <w:ilvl w:val="0"/>
                <w:numId w:val="16"/>
              </w:numPr>
            </w:pPr>
            <w:r>
              <w:t>Knows name</w:t>
            </w:r>
          </w:p>
          <w:p w14:paraId="4DCE659E" w14:textId="3A2EAD64" w:rsidR="00DB7149" w:rsidRDefault="00DB7149" w:rsidP="001E3835">
            <w:pPr>
              <w:pStyle w:val="ListParagraph"/>
              <w:numPr>
                <w:ilvl w:val="0"/>
                <w:numId w:val="16"/>
              </w:numPr>
            </w:pPr>
            <w:r>
              <w:t>Knows packet information</w:t>
            </w:r>
          </w:p>
          <w:p w14:paraId="2BBEA940" w14:textId="522A5C6F" w:rsidR="00DB7149" w:rsidRDefault="00DB7149" w:rsidP="001E3835">
            <w:pPr>
              <w:pStyle w:val="ListParagraph"/>
              <w:numPr>
                <w:ilvl w:val="0"/>
                <w:numId w:val="15"/>
              </w:numPr>
            </w:pPr>
            <w:r>
              <w:t xml:space="preserve">Register </w:t>
            </w:r>
            <w:r w:rsidR="00252DA8">
              <w:t>packet to packet container</w:t>
            </w:r>
          </w:p>
          <w:p w14:paraId="6116CB4A" w14:textId="38305F05" w:rsidR="00DB7149" w:rsidRDefault="00DB7149" w:rsidP="001E3835">
            <w:pPr>
              <w:pStyle w:val="ListParagraph"/>
              <w:numPr>
                <w:ilvl w:val="0"/>
                <w:numId w:val="17"/>
              </w:numPr>
            </w:pPr>
            <w:r>
              <w:t xml:space="preserve">Register itself to </w:t>
            </w:r>
            <w:r w:rsidR="00252DA8">
              <w:t xml:space="preserve">packet list in </w:t>
            </w:r>
            <w:r>
              <w:t>PCAP manager</w:t>
            </w:r>
          </w:p>
          <w:p w14:paraId="467F5800" w14:textId="77777777" w:rsidR="00DB7149" w:rsidRDefault="00DB7149" w:rsidP="00DB7149"/>
          <w:p w14:paraId="4713083A" w14:textId="0F89775A" w:rsidR="00DB7149" w:rsidRPr="00DB7149" w:rsidRDefault="00DB7149" w:rsidP="00DB7149">
            <w:pPr>
              <w:pStyle w:val="ListParagraph"/>
            </w:pPr>
          </w:p>
          <w:p w14:paraId="5B88273F" w14:textId="77777777" w:rsidR="00DB7149" w:rsidRDefault="00DB7149" w:rsidP="0062395A">
            <w:pPr>
              <w:rPr>
                <w:b/>
              </w:rPr>
            </w:pPr>
          </w:p>
          <w:p w14:paraId="29277F14" w14:textId="77777777" w:rsidR="0062395A" w:rsidRDefault="0062395A" w:rsidP="0062395A"/>
          <w:p w14:paraId="6B42F6B5" w14:textId="77777777" w:rsidR="0062395A" w:rsidRPr="00101304" w:rsidRDefault="0062395A" w:rsidP="0062395A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02FF72CC" w14:textId="77777777" w:rsidR="0062395A" w:rsidRDefault="0062395A" w:rsidP="0062395A"/>
          <w:p w14:paraId="1CE3A519" w14:textId="77777777" w:rsidR="0062395A" w:rsidRDefault="0062395A" w:rsidP="0062395A"/>
          <w:p w14:paraId="64417145" w14:textId="77777777" w:rsidR="0062395A" w:rsidRPr="004B7246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55F5" w14:textId="77777777" w:rsidR="0062395A" w:rsidRDefault="0062395A" w:rsidP="0062395A">
            <w:pPr>
              <w:rPr>
                <w:b/>
              </w:rPr>
            </w:pPr>
            <w:r w:rsidRPr="00101304">
              <w:rPr>
                <w:b/>
              </w:rPr>
              <w:lastRenderedPageBreak/>
              <w:t>Collaborations</w:t>
            </w:r>
            <w:r>
              <w:rPr>
                <w:b/>
              </w:rPr>
              <w:t>:</w:t>
            </w:r>
          </w:p>
          <w:p w14:paraId="570BC7EF" w14:textId="77777777" w:rsidR="00DB7149" w:rsidRDefault="00DB7149" w:rsidP="0062395A"/>
          <w:p w14:paraId="7F6ADD63" w14:textId="77777777" w:rsidR="00DB7149" w:rsidRDefault="00DB7149" w:rsidP="0062395A"/>
          <w:p w14:paraId="191AF28F" w14:textId="77777777" w:rsidR="00DB7149" w:rsidRDefault="00DB7149" w:rsidP="0062395A"/>
          <w:p w14:paraId="202AFA7E" w14:textId="77777777" w:rsidR="00DB7149" w:rsidRDefault="00DB7149" w:rsidP="0062395A"/>
          <w:p w14:paraId="7783B254" w14:textId="77777777" w:rsidR="00DB7149" w:rsidRDefault="00DB7149" w:rsidP="0062395A"/>
          <w:p w14:paraId="3E257571" w14:textId="385CBB9D" w:rsidR="00DB7149" w:rsidRPr="006171F8" w:rsidRDefault="00DB7149" w:rsidP="0062395A">
            <w:r>
              <w:t>PCAP Manager(</w:t>
            </w:r>
            <w:r w:rsidR="00252DA8">
              <w:t>2</w:t>
            </w:r>
            <w:r>
              <w:t>)</w:t>
            </w:r>
          </w:p>
        </w:tc>
      </w:tr>
      <w:tr w:rsidR="0062395A" w:rsidRPr="004C6227" w14:paraId="12DC89C2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34239" w14:textId="77777777" w:rsidR="00E05AA4" w:rsidRPr="006171F8" w:rsidRDefault="00E05AA4" w:rsidP="00E05AA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61303E8D" w14:textId="64AD32EC" w:rsidR="0062395A" w:rsidRPr="004C6227" w:rsidRDefault="00DB7149" w:rsidP="00DB7149">
            <w:r>
              <w:t>This class holds the dissected packet information separated by the PCAP Manager, for a single packet.</w:t>
            </w:r>
            <w:r w:rsidR="00B06FF5">
              <w:t xml:space="preserve"> This information will be crucial for the dissected packet manager.</w:t>
            </w:r>
            <w:r>
              <w:t xml:space="preserve"> The packet metadata is</w:t>
            </w:r>
            <w:r w:rsidR="00B06FF5">
              <w:t xml:space="preserve"> </w:t>
            </w:r>
            <w:r>
              <w:t xml:space="preserve">separated </w:t>
            </w:r>
            <w:r w:rsidR="00B06FF5">
              <w:t>by the</w:t>
            </w:r>
            <w:r>
              <w:t xml:space="preserve"> different information</w:t>
            </w:r>
            <w:r w:rsidR="00B06FF5">
              <w:t>,</w:t>
            </w:r>
            <w:r>
              <w:t xml:space="preserve"> within a packet of traffic data captured</w:t>
            </w:r>
            <w:r w:rsidR="00B06FF5">
              <w:t>,</w:t>
            </w:r>
            <w:r>
              <w:t xml:space="preserve"> that was captured in a PCAP file. The packet registers its existence to the PCAP manager so the PCAP manager can act as a container for the packet. </w:t>
            </w:r>
          </w:p>
        </w:tc>
      </w:tr>
      <w:tr w:rsidR="00DB7149" w:rsidRPr="004C6227" w14:paraId="1467AB30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8BED" w14:textId="77777777" w:rsidR="00DB7149" w:rsidRPr="006171F8" w:rsidRDefault="00DB7149" w:rsidP="00E05AA4">
            <w:pPr>
              <w:rPr>
                <w:b/>
              </w:rPr>
            </w:pPr>
          </w:p>
        </w:tc>
      </w:tr>
    </w:tbl>
    <w:p w14:paraId="319D857C" w14:textId="77777777" w:rsidR="0062395A" w:rsidRPr="004C6227" w:rsidRDefault="0062395A" w:rsidP="0062395A"/>
    <w:p w14:paraId="0316ADC2" w14:textId="77777777" w:rsidR="0062395A" w:rsidRPr="004C6227" w:rsidRDefault="0062395A" w:rsidP="0062395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4C6227" w14:paraId="6928B390" w14:textId="77777777" w:rsidTr="00E05AA4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9870" w14:textId="77777777" w:rsidR="0062395A" w:rsidRPr="004C6227" w:rsidRDefault="0062395A" w:rsidP="00DB7149">
            <w:r w:rsidRPr="004C6227">
              <w:rPr>
                <w:b/>
              </w:rPr>
              <w:t>Class Name:</w:t>
            </w:r>
            <w:r w:rsidRPr="004C6227">
              <w:t xml:space="preserve"> </w:t>
            </w:r>
            <w:r>
              <w:t>PCAP</w:t>
            </w:r>
          </w:p>
        </w:tc>
      </w:tr>
      <w:tr w:rsidR="0062395A" w:rsidRPr="004C6227" w14:paraId="42622D06" w14:textId="77777777" w:rsidTr="00E05AA4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98F7" w14:textId="77777777" w:rsidR="0062395A" w:rsidRPr="004C6227" w:rsidRDefault="0062395A" w:rsidP="00DB7149">
            <w:r w:rsidRPr="004C6227">
              <w:rPr>
                <w:b/>
              </w:rPr>
              <w:t xml:space="preserve">Description: </w:t>
            </w:r>
            <w:r w:rsidRPr="00076AB9">
              <w:t>A save format for traffic gathered by T-shark</w:t>
            </w:r>
            <w:r>
              <w:t xml:space="preserve">. </w:t>
            </w:r>
          </w:p>
        </w:tc>
      </w:tr>
      <w:tr w:rsidR="00E05AA4" w:rsidRPr="004C6227" w14:paraId="49548DC5" w14:textId="77777777" w:rsidTr="00E05AA4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60B3B" w14:textId="7784EBE8" w:rsidR="00E05AA4" w:rsidRDefault="00E05AA4" w:rsidP="00E05AA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415B165F" w14:textId="69947C34" w:rsidR="00A410A9" w:rsidRDefault="00A410A9" w:rsidP="001E3835">
            <w:pPr>
              <w:pStyle w:val="ListParagraph"/>
              <w:numPr>
                <w:ilvl w:val="0"/>
                <w:numId w:val="18"/>
              </w:numPr>
            </w:pPr>
            <w:r>
              <w:t xml:space="preserve">Knows PCAP information </w:t>
            </w:r>
          </w:p>
          <w:p w14:paraId="006DCB09" w14:textId="673FD3C0" w:rsidR="00A410A9" w:rsidRDefault="00A410A9" w:rsidP="001E3835">
            <w:pPr>
              <w:pStyle w:val="ListParagraph"/>
              <w:numPr>
                <w:ilvl w:val="0"/>
                <w:numId w:val="17"/>
              </w:numPr>
            </w:pPr>
            <w:r>
              <w:t>Knows PCAP Path</w:t>
            </w:r>
          </w:p>
          <w:p w14:paraId="16AB53C7" w14:textId="12ECF820" w:rsidR="00A410A9" w:rsidRDefault="00A410A9" w:rsidP="001E3835">
            <w:pPr>
              <w:pStyle w:val="ListParagraph"/>
              <w:numPr>
                <w:ilvl w:val="0"/>
                <w:numId w:val="17"/>
              </w:numPr>
            </w:pPr>
            <w:r>
              <w:t>Knows PCAP Raw Data</w:t>
            </w:r>
          </w:p>
          <w:p w14:paraId="0BE39385" w14:textId="77777777" w:rsidR="00A410A9" w:rsidRDefault="00A410A9" w:rsidP="00A410A9"/>
          <w:p w14:paraId="6CAB06B3" w14:textId="77777777" w:rsidR="00A410A9" w:rsidRPr="00A410A9" w:rsidRDefault="00A410A9" w:rsidP="00A410A9"/>
          <w:p w14:paraId="24C9BE49" w14:textId="77777777" w:rsidR="00E05AA4" w:rsidRDefault="00E05AA4" w:rsidP="00E05AA4"/>
          <w:p w14:paraId="6A95C6EA" w14:textId="77777777" w:rsidR="00E05AA4" w:rsidRPr="00101304" w:rsidRDefault="00E05AA4" w:rsidP="00E05AA4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0EFCFB64" w14:textId="77777777" w:rsidR="00E05AA4" w:rsidRDefault="00E05AA4" w:rsidP="00E05AA4"/>
          <w:p w14:paraId="1A44F2E3" w14:textId="77777777" w:rsidR="00E05AA4" w:rsidRDefault="00E05AA4" w:rsidP="00E05AA4"/>
          <w:p w14:paraId="6226B3D9" w14:textId="77777777" w:rsidR="00E05AA4" w:rsidRPr="004B7246" w:rsidRDefault="00E05AA4" w:rsidP="00E05AA4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6D51" w14:textId="77777777" w:rsidR="00E05AA4" w:rsidRDefault="00E05AA4" w:rsidP="00E05AA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6D43D548" w14:textId="77777777" w:rsidR="00E05AA4" w:rsidRDefault="00E05AA4" w:rsidP="00E05AA4"/>
          <w:p w14:paraId="67447BF7" w14:textId="05BAE084" w:rsidR="00A410A9" w:rsidRPr="006171F8" w:rsidRDefault="00A410A9" w:rsidP="00E05AA4"/>
        </w:tc>
      </w:tr>
      <w:tr w:rsidR="0062395A" w:rsidRPr="004C6227" w14:paraId="7A320A20" w14:textId="77777777" w:rsidTr="00E05AA4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A3A5" w14:textId="77777777" w:rsidR="00E05AA4" w:rsidRPr="006171F8" w:rsidRDefault="00E05AA4" w:rsidP="00E05AA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14:paraId="77C5CC0D" w14:textId="2BD08881" w:rsidR="0062395A" w:rsidRPr="004C6227" w:rsidRDefault="00A410A9" w:rsidP="00DB7149">
            <w:r>
              <w:t>PCAP class is a data store that stores PCAPs that are imported from the workspace.</w:t>
            </w:r>
          </w:p>
        </w:tc>
      </w:tr>
    </w:tbl>
    <w:p w14:paraId="6CBB741E" w14:textId="77777777" w:rsidR="0062395A" w:rsidRPr="004C6227" w:rsidRDefault="0062395A" w:rsidP="0062395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4C6227" w14:paraId="595CEB16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A4E6" w14:textId="77777777" w:rsidR="0062395A" w:rsidRPr="004C6227" w:rsidRDefault="0062395A" w:rsidP="00DB7149">
            <w:r w:rsidRPr="004C6227">
              <w:rPr>
                <w:b/>
              </w:rPr>
              <w:t xml:space="preserve">Class Name: </w:t>
            </w:r>
            <w:r>
              <w:t>Exterior Parser Controller</w:t>
            </w:r>
          </w:p>
        </w:tc>
      </w:tr>
      <w:tr w:rsidR="0062395A" w:rsidRPr="004C6227" w14:paraId="716589BC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39B9C" w14:textId="77777777" w:rsidR="0062395A" w:rsidRPr="002F2BF2" w:rsidRDefault="0062395A" w:rsidP="00DB7149">
            <w:r w:rsidRPr="004C6227">
              <w:rPr>
                <w:b/>
              </w:rPr>
              <w:t xml:space="preserve">Description: </w:t>
            </w:r>
            <w:r>
              <w:t xml:space="preserve"> This class get together a script and a PCAP and send it to T-shark for dissection.</w:t>
            </w:r>
          </w:p>
        </w:tc>
      </w:tr>
      <w:tr w:rsidR="00E05AA4" w:rsidRPr="004C6227" w14:paraId="3122BDE2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D7DF" w14:textId="59EFDFAD" w:rsidR="00E05AA4" w:rsidRDefault="00E05AA4" w:rsidP="00E05AA4">
            <w:pPr>
              <w:rPr>
                <w:b/>
              </w:rPr>
            </w:pPr>
            <w:r>
              <w:rPr>
                <w:b/>
              </w:rPr>
              <w:t>Contracts:</w:t>
            </w:r>
          </w:p>
          <w:p w14:paraId="55F33194" w14:textId="249BB9DB" w:rsidR="00A410A9" w:rsidRDefault="00A410A9" w:rsidP="001E3835">
            <w:pPr>
              <w:pStyle w:val="ListParagraph"/>
              <w:numPr>
                <w:ilvl w:val="0"/>
                <w:numId w:val="19"/>
              </w:numPr>
            </w:pPr>
            <w:r>
              <w:t>Retrieves T</w:t>
            </w:r>
            <w:r w:rsidR="001E09B3">
              <w:t>-</w:t>
            </w:r>
            <w:r>
              <w:t xml:space="preserve">shark results </w:t>
            </w:r>
          </w:p>
          <w:p w14:paraId="6DC1EE87" w14:textId="6751B800" w:rsidR="00A410A9" w:rsidRDefault="00A410A9" w:rsidP="001E3835">
            <w:pPr>
              <w:pStyle w:val="ListParagraph"/>
              <w:numPr>
                <w:ilvl w:val="0"/>
                <w:numId w:val="17"/>
              </w:numPr>
            </w:pPr>
            <w:r>
              <w:t>Know resultant PCAP</w:t>
            </w:r>
          </w:p>
          <w:p w14:paraId="450CBDFA" w14:textId="60BB9E92" w:rsidR="00A410A9" w:rsidRDefault="00A410A9" w:rsidP="00A410A9"/>
          <w:p w14:paraId="4D83E6D3" w14:textId="77777777" w:rsidR="00A410A9" w:rsidRDefault="00A410A9" w:rsidP="00A410A9"/>
          <w:p w14:paraId="6264E841" w14:textId="77777777" w:rsidR="00A410A9" w:rsidRDefault="00A410A9" w:rsidP="00E05AA4">
            <w:pPr>
              <w:rPr>
                <w:b/>
              </w:rPr>
            </w:pPr>
          </w:p>
          <w:p w14:paraId="47A3797A" w14:textId="77777777" w:rsidR="00E05AA4" w:rsidRDefault="00E05AA4" w:rsidP="00E05AA4"/>
          <w:p w14:paraId="657813A3" w14:textId="5ACC4E54" w:rsidR="00E05AA4" w:rsidRDefault="00E05AA4" w:rsidP="00E05AA4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6AE5C84D" w14:textId="403959ED" w:rsidR="00A410A9" w:rsidRDefault="00A410A9" w:rsidP="001E3835">
            <w:pPr>
              <w:pStyle w:val="ListParagraph"/>
              <w:numPr>
                <w:ilvl w:val="0"/>
                <w:numId w:val="20"/>
              </w:numPr>
            </w:pPr>
            <w:r>
              <w:t>Send Luascript to T</w:t>
            </w:r>
            <w:r w:rsidR="001E09B3">
              <w:t>-</w:t>
            </w:r>
            <w:r>
              <w:t>shark</w:t>
            </w:r>
          </w:p>
          <w:p w14:paraId="7A73E776" w14:textId="73EBE56F" w:rsidR="00A410A9" w:rsidRPr="00A410A9" w:rsidRDefault="00A410A9" w:rsidP="001E3835">
            <w:pPr>
              <w:pStyle w:val="ListParagraph"/>
              <w:numPr>
                <w:ilvl w:val="0"/>
                <w:numId w:val="20"/>
              </w:numPr>
            </w:pPr>
            <w:r>
              <w:t>Send PCAP to T</w:t>
            </w:r>
            <w:r w:rsidR="001E09B3">
              <w:t>-</w:t>
            </w:r>
            <w:r>
              <w:t xml:space="preserve">shark </w:t>
            </w:r>
          </w:p>
          <w:p w14:paraId="09F772D1" w14:textId="77777777" w:rsidR="00A410A9" w:rsidRPr="00101304" w:rsidRDefault="00A410A9" w:rsidP="00E05AA4">
            <w:pPr>
              <w:rPr>
                <w:b/>
              </w:rPr>
            </w:pPr>
          </w:p>
          <w:p w14:paraId="4A9637A5" w14:textId="77777777" w:rsidR="00E05AA4" w:rsidRDefault="00E05AA4" w:rsidP="00E05AA4"/>
          <w:p w14:paraId="7FE19033" w14:textId="77777777" w:rsidR="00E05AA4" w:rsidRDefault="00E05AA4" w:rsidP="00E05AA4"/>
          <w:p w14:paraId="0B65FDE0" w14:textId="77777777" w:rsidR="00E05AA4" w:rsidRPr="004B7246" w:rsidRDefault="00E05AA4" w:rsidP="00E05AA4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2BE7" w14:textId="77777777" w:rsidR="00E05AA4" w:rsidRDefault="00E05AA4" w:rsidP="00E05AA4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5AA6193A" w14:textId="166256E5" w:rsidR="00E05AA4" w:rsidRPr="006171F8" w:rsidRDefault="00A410A9" w:rsidP="00E05AA4">
            <w:r>
              <w:t>PCAP</w:t>
            </w:r>
            <w:r w:rsidR="001E09B3">
              <w:t xml:space="preserve"> </w:t>
            </w:r>
            <w:r>
              <w:t>(1)</w:t>
            </w:r>
          </w:p>
        </w:tc>
      </w:tr>
      <w:tr w:rsidR="0062395A" w:rsidRPr="004C6227" w14:paraId="3910B442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B4B97" w14:textId="43204D3C" w:rsidR="00E05AA4" w:rsidRPr="006171F8" w:rsidRDefault="00E05AA4" w:rsidP="00E05AA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  <w:r w:rsidR="00A410A9">
              <w:rPr>
                <w:b/>
              </w:rPr>
              <w:t xml:space="preserve"> </w:t>
            </w:r>
            <w:r w:rsidR="00A410A9" w:rsidRPr="005C2164">
              <w:t xml:space="preserve">This class sends a PCAP </w:t>
            </w:r>
            <w:r w:rsidR="005C2164">
              <w:t xml:space="preserve">or packet </w:t>
            </w:r>
            <w:r w:rsidR="00A410A9" w:rsidRPr="005C2164">
              <w:t xml:space="preserve">and a Lua Script to Tshark and </w:t>
            </w:r>
            <w:r w:rsidR="005C2164" w:rsidRPr="005C2164">
              <w:t>retrieves</w:t>
            </w:r>
            <w:r w:rsidR="00A410A9" w:rsidRPr="005C2164">
              <w:t xml:space="preserve"> the result</w:t>
            </w:r>
            <w:r w:rsidR="005C2164" w:rsidRPr="005C2164">
              <w:t>ant dissected PCAP file from Tshark</w:t>
            </w:r>
            <w:r w:rsidR="005C2164">
              <w:t xml:space="preserve">. </w:t>
            </w:r>
          </w:p>
          <w:p w14:paraId="23EF9415" w14:textId="77777777" w:rsidR="0062395A" w:rsidRPr="004C6227" w:rsidRDefault="0062395A" w:rsidP="00DB7149"/>
        </w:tc>
      </w:tr>
    </w:tbl>
    <w:p w14:paraId="50E01E85" w14:textId="77777777" w:rsidR="0062395A" w:rsidRPr="004C6227" w:rsidRDefault="0062395A" w:rsidP="0062395A"/>
    <w:p w14:paraId="40FFA64A" w14:textId="77777777" w:rsidR="0062395A" w:rsidRPr="004C6227" w:rsidRDefault="0062395A" w:rsidP="0062395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4C6227" w14:paraId="1F1E63C3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B33C9" w14:textId="77777777" w:rsidR="0062395A" w:rsidRPr="004C6227" w:rsidRDefault="0062395A" w:rsidP="00DB7149">
            <w:r w:rsidRPr="004C6227">
              <w:rPr>
                <w:b/>
              </w:rPr>
              <w:t>Class Name:</w:t>
            </w:r>
            <w:r w:rsidRPr="004C6227">
              <w:t xml:space="preserve"> </w:t>
            </w:r>
            <w:r>
              <w:t>Dissected Packet Manager</w:t>
            </w:r>
          </w:p>
        </w:tc>
      </w:tr>
      <w:tr w:rsidR="0062395A" w:rsidRPr="004C6227" w14:paraId="712B3F9B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5FD17" w14:textId="77777777" w:rsidR="0062395A" w:rsidRPr="00076AB9" w:rsidRDefault="0062395A" w:rsidP="00DB7149">
            <w:r w:rsidRPr="004C6227">
              <w:rPr>
                <w:b/>
              </w:rPr>
              <w:t xml:space="preserve">Description: </w:t>
            </w:r>
            <w:r>
              <w:rPr>
                <w:b/>
              </w:rPr>
              <w:t xml:space="preserve"> </w:t>
            </w:r>
            <w:r>
              <w:t xml:space="preserve">The class will show the accuracy of the dissector by comparing a dissected packet with the protocol the user has created.  </w:t>
            </w:r>
          </w:p>
        </w:tc>
      </w:tr>
      <w:tr w:rsidR="0062395A" w:rsidRPr="004C6227" w14:paraId="5C947CB0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1F03" w14:textId="50F489DF" w:rsidR="0062395A" w:rsidRDefault="0062395A" w:rsidP="0062395A">
            <w:pPr>
              <w:rPr>
                <w:b/>
              </w:rPr>
            </w:pPr>
            <w:r>
              <w:rPr>
                <w:b/>
              </w:rPr>
              <w:lastRenderedPageBreak/>
              <w:t>Contracts:</w:t>
            </w:r>
          </w:p>
          <w:p w14:paraId="7CF39956" w14:textId="13DFACB0" w:rsidR="005C2164" w:rsidRDefault="005C2164" w:rsidP="001E3835">
            <w:pPr>
              <w:pStyle w:val="ListParagraph"/>
              <w:numPr>
                <w:ilvl w:val="0"/>
                <w:numId w:val="21"/>
              </w:numPr>
            </w:pPr>
            <w:r>
              <w:t xml:space="preserve">Manages dissected packet data </w:t>
            </w:r>
          </w:p>
          <w:p w14:paraId="284E77B2" w14:textId="28CB3B39" w:rsidR="005C2164" w:rsidRDefault="005C2164" w:rsidP="001E3835">
            <w:pPr>
              <w:pStyle w:val="ListParagraph"/>
              <w:numPr>
                <w:ilvl w:val="0"/>
                <w:numId w:val="17"/>
              </w:numPr>
            </w:pPr>
            <w:r>
              <w:t>Know dissected packet info</w:t>
            </w:r>
          </w:p>
          <w:p w14:paraId="6552C074" w14:textId="5AF53913" w:rsidR="005C2164" w:rsidRDefault="005C2164" w:rsidP="001E3835">
            <w:pPr>
              <w:pStyle w:val="ListParagraph"/>
              <w:numPr>
                <w:ilvl w:val="0"/>
                <w:numId w:val="17"/>
              </w:numPr>
            </w:pPr>
            <w:r>
              <w:t>Knows dissected packet accuracy</w:t>
            </w:r>
          </w:p>
          <w:p w14:paraId="505A09DA" w14:textId="583E9A73" w:rsidR="005C2164" w:rsidRPr="005C2164" w:rsidRDefault="005C2164" w:rsidP="005C2164"/>
          <w:p w14:paraId="219679C1" w14:textId="77777777" w:rsidR="0062395A" w:rsidRDefault="0062395A" w:rsidP="0062395A"/>
          <w:p w14:paraId="24C9956A" w14:textId="77777777" w:rsidR="0062395A" w:rsidRPr="00101304" w:rsidRDefault="0062395A" w:rsidP="0062395A">
            <w:pPr>
              <w:rPr>
                <w:b/>
              </w:rPr>
            </w:pPr>
            <w:r>
              <w:rPr>
                <w:b/>
              </w:rPr>
              <w:t>Private Responsibilities:</w:t>
            </w:r>
          </w:p>
          <w:p w14:paraId="6475D51A" w14:textId="7ACE7F2C" w:rsidR="0062395A" w:rsidRDefault="009B3D02" w:rsidP="0062395A">
            <w:r>
              <w:t xml:space="preserve"> Calculates comparison results</w:t>
            </w:r>
          </w:p>
          <w:p w14:paraId="177D3F3C" w14:textId="77777777" w:rsidR="0062395A" w:rsidRDefault="0062395A" w:rsidP="0062395A"/>
          <w:p w14:paraId="3AEF8CC8" w14:textId="77777777" w:rsidR="0062395A" w:rsidRPr="004B7246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A00A" w14:textId="77777777" w:rsidR="0062395A" w:rsidRDefault="0062395A" w:rsidP="0062395A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14:paraId="37776C95" w14:textId="77777777" w:rsidR="0062395A" w:rsidRDefault="0062395A" w:rsidP="0062395A"/>
          <w:p w14:paraId="2CCB5388" w14:textId="7ACA41AB" w:rsidR="005C2164" w:rsidRDefault="005C2164" w:rsidP="0062395A">
            <w:r>
              <w:t>P</w:t>
            </w:r>
            <w:r w:rsidR="009B3D02">
              <w:t>acket</w:t>
            </w:r>
            <w:r>
              <w:t>(1)</w:t>
            </w:r>
          </w:p>
          <w:p w14:paraId="672048C4" w14:textId="11F49419" w:rsidR="005C2164" w:rsidRPr="006171F8" w:rsidRDefault="009B3D02" w:rsidP="0062395A">
            <w:r>
              <w:t xml:space="preserve">Packet(1), Temporary </w:t>
            </w:r>
            <w:r w:rsidR="005C2164">
              <w:t>Format(1)</w:t>
            </w:r>
          </w:p>
        </w:tc>
      </w:tr>
      <w:tr w:rsidR="0062395A" w:rsidRPr="004C6227" w14:paraId="51F453A3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64F2" w14:textId="12151D14" w:rsidR="00E05AA4" w:rsidRPr="006171F8" w:rsidRDefault="00E05AA4" w:rsidP="00E05AA4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  <w:r w:rsidR="009B3D02">
              <w:rPr>
                <w:b/>
              </w:rPr>
              <w:t xml:space="preserve"> </w:t>
            </w:r>
            <w:r w:rsidR="009B3D02" w:rsidRPr="009B3D02">
              <w:t>Takes in a single packet, parses out the information, and compares it to what is expected in a temporary format.</w:t>
            </w:r>
            <w:r w:rsidR="009B3D02">
              <w:t xml:space="preserve"> Results are used to determine the accuracy of the packet to the dissector that has been created. </w:t>
            </w:r>
          </w:p>
          <w:p w14:paraId="23AD7F2B" w14:textId="77777777" w:rsidR="0062395A" w:rsidRPr="004C6227" w:rsidRDefault="0062395A" w:rsidP="00DB7149"/>
        </w:tc>
      </w:tr>
    </w:tbl>
    <w:p w14:paraId="253964D7" w14:textId="58BF2DA2" w:rsidR="0062395A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33"/>
        <w:gridCol w:w="4557"/>
      </w:tblGrid>
      <w:tr w:rsidR="006E40A3" w:rsidRPr="00EF4A32" w14:paraId="046E8C85" w14:textId="77777777" w:rsidTr="00702CE5">
        <w:tc>
          <w:tcPr>
            <w:tcW w:w="9198" w:type="dxa"/>
            <w:gridSpan w:val="2"/>
          </w:tcPr>
          <w:p w14:paraId="2B33FC9B" w14:textId="77777777" w:rsidR="006E40A3" w:rsidRPr="006E40A3" w:rsidRDefault="006E40A3" w:rsidP="00702CE5">
            <w:r w:rsidRPr="006E40A3">
              <w:rPr>
                <w:b/>
              </w:rPr>
              <w:t xml:space="preserve">Class Name: </w:t>
            </w:r>
            <w:r w:rsidRPr="006E40A3">
              <w:t>Exterior Parser Controller</w:t>
            </w:r>
          </w:p>
        </w:tc>
      </w:tr>
      <w:tr w:rsidR="006E40A3" w:rsidRPr="00EF4A32" w14:paraId="5B35F95B" w14:textId="77777777" w:rsidTr="00702CE5">
        <w:tc>
          <w:tcPr>
            <w:tcW w:w="9198" w:type="dxa"/>
            <w:gridSpan w:val="2"/>
          </w:tcPr>
          <w:p w14:paraId="2011855D" w14:textId="77777777" w:rsidR="006E40A3" w:rsidRPr="006E40A3" w:rsidRDefault="006E40A3" w:rsidP="00702CE5">
            <w:r w:rsidRPr="006E40A3">
              <w:rPr>
                <w:b/>
              </w:rPr>
              <w:t xml:space="preserve">Description: </w:t>
            </w:r>
            <w:r w:rsidRPr="006E40A3">
              <w:t>Send Lua Script: PCAP to T shark and retrieves results</w:t>
            </w:r>
            <w:r w:rsidRPr="006E40A3">
              <w:rPr>
                <w:b/>
              </w:rPr>
              <w:t xml:space="preserve"> </w:t>
            </w:r>
          </w:p>
        </w:tc>
      </w:tr>
      <w:tr w:rsidR="006E40A3" w:rsidRPr="00EF4A32" w14:paraId="598A9293" w14:textId="77777777" w:rsidTr="00702CE5">
        <w:trPr>
          <w:trHeight w:val="920"/>
        </w:trPr>
        <w:tc>
          <w:tcPr>
            <w:tcW w:w="4518" w:type="dxa"/>
          </w:tcPr>
          <w:p w14:paraId="40ABF738" w14:textId="77777777" w:rsidR="006E40A3" w:rsidRPr="006E40A3" w:rsidRDefault="006E40A3" w:rsidP="00702CE5">
            <w:pPr>
              <w:rPr>
                <w:b/>
              </w:rPr>
            </w:pPr>
            <w:r w:rsidRPr="006E40A3">
              <w:rPr>
                <w:b/>
              </w:rPr>
              <w:t>Contracts:</w:t>
            </w:r>
          </w:p>
          <w:p w14:paraId="2037ED0C" w14:textId="77777777" w:rsidR="006E40A3" w:rsidRPr="006E40A3" w:rsidRDefault="006E40A3" w:rsidP="005E3DEA">
            <w:pPr>
              <w:pStyle w:val="ListParagraph"/>
              <w:numPr>
                <w:ilvl w:val="0"/>
                <w:numId w:val="23"/>
              </w:numPr>
            </w:pPr>
            <w:r w:rsidRPr="006E40A3">
              <w:t>Retrieves results</w:t>
            </w:r>
          </w:p>
          <w:p w14:paraId="1C8DA6B3" w14:textId="77777777" w:rsidR="006E40A3" w:rsidRPr="006E40A3" w:rsidRDefault="006E40A3" w:rsidP="005E3DEA">
            <w:pPr>
              <w:pStyle w:val="ListParagraph"/>
              <w:numPr>
                <w:ilvl w:val="1"/>
                <w:numId w:val="23"/>
              </w:numPr>
            </w:pPr>
            <w:r w:rsidRPr="006E40A3">
              <w:t>Knows resultant PCAP</w:t>
            </w:r>
          </w:p>
          <w:p w14:paraId="0140E37E" w14:textId="77777777" w:rsidR="006E40A3" w:rsidRPr="006E40A3" w:rsidRDefault="006E40A3" w:rsidP="00702CE5"/>
          <w:p w14:paraId="316410AC" w14:textId="77777777" w:rsidR="006E40A3" w:rsidRPr="006E40A3" w:rsidRDefault="006E40A3" w:rsidP="00702CE5">
            <w:pPr>
              <w:rPr>
                <w:b/>
              </w:rPr>
            </w:pPr>
            <w:r w:rsidRPr="006E40A3">
              <w:rPr>
                <w:b/>
              </w:rPr>
              <w:t>Private Responsibilities:</w:t>
            </w:r>
          </w:p>
          <w:p w14:paraId="66E05D4A" w14:textId="77777777" w:rsidR="006E40A3" w:rsidRPr="006E40A3" w:rsidRDefault="006E40A3" w:rsidP="005E3DEA">
            <w:pPr>
              <w:pStyle w:val="ListParagraph"/>
              <w:numPr>
                <w:ilvl w:val="0"/>
                <w:numId w:val="24"/>
              </w:numPr>
            </w:pPr>
            <w:r w:rsidRPr="006E40A3">
              <w:t>Sends Lua Script</w:t>
            </w:r>
          </w:p>
          <w:p w14:paraId="4867DE2D" w14:textId="77777777" w:rsidR="006E40A3" w:rsidRPr="006E40A3" w:rsidRDefault="006E40A3" w:rsidP="005E3DEA">
            <w:pPr>
              <w:pStyle w:val="ListParagraph"/>
              <w:numPr>
                <w:ilvl w:val="0"/>
                <w:numId w:val="24"/>
              </w:numPr>
            </w:pPr>
            <w:r w:rsidRPr="006E40A3">
              <w:t>Sends PCAP to T Shark</w:t>
            </w:r>
          </w:p>
          <w:p w14:paraId="53C330EC" w14:textId="77777777" w:rsidR="006E40A3" w:rsidRPr="006E40A3" w:rsidRDefault="006E40A3" w:rsidP="00702CE5"/>
          <w:p w14:paraId="0238C001" w14:textId="77777777" w:rsidR="006E40A3" w:rsidRPr="006E40A3" w:rsidRDefault="006E40A3" w:rsidP="00702CE5"/>
        </w:tc>
        <w:tc>
          <w:tcPr>
            <w:tcW w:w="4680" w:type="dxa"/>
          </w:tcPr>
          <w:p w14:paraId="562A99EA" w14:textId="77777777" w:rsidR="006E40A3" w:rsidRPr="006E40A3" w:rsidRDefault="006E40A3" w:rsidP="00702CE5">
            <w:pPr>
              <w:rPr>
                <w:b/>
              </w:rPr>
            </w:pPr>
            <w:r w:rsidRPr="006E40A3">
              <w:rPr>
                <w:b/>
              </w:rPr>
              <w:t>Collaborations:</w:t>
            </w:r>
          </w:p>
          <w:p w14:paraId="3B5F7EA7" w14:textId="77777777" w:rsidR="006E40A3" w:rsidRPr="006E40A3" w:rsidRDefault="006E40A3" w:rsidP="00702CE5">
            <w:r w:rsidRPr="006E40A3">
              <w:t>PCAP (1)</w:t>
            </w:r>
          </w:p>
        </w:tc>
      </w:tr>
      <w:tr w:rsidR="006E40A3" w:rsidRPr="00EF4A32" w14:paraId="4FD2B634" w14:textId="77777777" w:rsidTr="00702CE5">
        <w:trPr>
          <w:trHeight w:val="58"/>
        </w:trPr>
        <w:tc>
          <w:tcPr>
            <w:tcW w:w="9198" w:type="dxa"/>
            <w:gridSpan w:val="2"/>
            <w:tcBorders>
              <w:bottom w:val="single" w:sz="4" w:space="0" w:color="000000"/>
            </w:tcBorders>
          </w:tcPr>
          <w:p w14:paraId="3425FD4D" w14:textId="77777777" w:rsidR="006E40A3" w:rsidRPr="006E40A3" w:rsidRDefault="006E40A3" w:rsidP="00702CE5">
            <w:pPr>
              <w:rPr>
                <w:b/>
              </w:rPr>
            </w:pPr>
            <w:r w:rsidRPr="006E40A3">
              <w:rPr>
                <w:b/>
              </w:rPr>
              <w:t>Comments:</w:t>
            </w:r>
          </w:p>
          <w:p w14:paraId="30733C07" w14:textId="77777777" w:rsidR="006E40A3" w:rsidRPr="006E40A3" w:rsidRDefault="006E40A3" w:rsidP="00702CE5"/>
        </w:tc>
      </w:tr>
    </w:tbl>
    <w:p w14:paraId="39468501" w14:textId="4DDBA561" w:rsidR="006E40A3" w:rsidRDefault="006E40A3" w:rsidP="0062395A">
      <w:pPr>
        <w:rPr>
          <w:color w:val="FF0000"/>
        </w:rPr>
      </w:pPr>
    </w:p>
    <w:p w14:paraId="7E645499" w14:textId="77777777" w:rsidR="006E40A3" w:rsidRPr="00EF4A32" w:rsidRDefault="006E40A3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5CC96B50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E50AB" w14:textId="77777777" w:rsidR="0062395A" w:rsidRPr="001E09B3" w:rsidRDefault="0062395A" w:rsidP="00DB7149">
            <w:r w:rsidRPr="001E09B3">
              <w:rPr>
                <w:b/>
              </w:rPr>
              <w:t>Class Name:</w:t>
            </w:r>
            <w:r w:rsidRPr="001E09B3">
              <w:t xml:space="preserve"> PCAP Manager</w:t>
            </w:r>
          </w:p>
        </w:tc>
      </w:tr>
      <w:tr w:rsidR="0062395A" w:rsidRPr="00EF4A32" w14:paraId="08F74FBF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6C8EF" w14:textId="77777777" w:rsidR="0062395A" w:rsidRPr="001E09B3" w:rsidRDefault="0062395A" w:rsidP="00DB7149">
            <w:r w:rsidRPr="001E09B3">
              <w:rPr>
                <w:b/>
              </w:rPr>
              <w:t xml:space="preserve">Description: </w:t>
            </w:r>
            <w:r w:rsidRPr="001E09B3">
              <w:t>container for packets that have been separated</w:t>
            </w:r>
          </w:p>
        </w:tc>
      </w:tr>
      <w:tr w:rsidR="0062395A" w:rsidRPr="00EF4A32" w14:paraId="58487B24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FA7A" w14:textId="247F7B45" w:rsidR="0062395A" w:rsidRPr="001E09B3" w:rsidRDefault="0062395A" w:rsidP="0062395A">
            <w:pPr>
              <w:rPr>
                <w:b/>
              </w:rPr>
            </w:pPr>
            <w:r w:rsidRPr="001E09B3">
              <w:rPr>
                <w:b/>
              </w:rPr>
              <w:t>Contracts:</w:t>
            </w:r>
          </w:p>
          <w:p w14:paraId="49A8D291" w14:textId="168E8BFD" w:rsidR="00252DA8" w:rsidRPr="001E09B3" w:rsidRDefault="00252DA8" w:rsidP="005E3DEA">
            <w:pPr>
              <w:pStyle w:val="ListParagraph"/>
              <w:numPr>
                <w:ilvl w:val="0"/>
                <w:numId w:val="25"/>
              </w:numPr>
            </w:pPr>
            <w:r w:rsidRPr="001E09B3">
              <w:t xml:space="preserve">Split PCAP </w:t>
            </w:r>
          </w:p>
          <w:p w14:paraId="16CD3884" w14:textId="428B8240" w:rsidR="006E40A3" w:rsidRPr="001E09B3" w:rsidRDefault="006E40A3" w:rsidP="005E3DEA">
            <w:pPr>
              <w:pStyle w:val="ListParagraph"/>
              <w:numPr>
                <w:ilvl w:val="1"/>
                <w:numId w:val="25"/>
              </w:numPr>
            </w:pPr>
            <w:r w:rsidRPr="001E09B3">
              <w:t>Separates PCAP into packets</w:t>
            </w:r>
          </w:p>
          <w:p w14:paraId="7D109CD9" w14:textId="156463D0" w:rsidR="006E40A3" w:rsidRPr="001E09B3" w:rsidRDefault="006E40A3" w:rsidP="005E3DEA">
            <w:pPr>
              <w:pStyle w:val="ListParagraph"/>
              <w:numPr>
                <w:ilvl w:val="0"/>
                <w:numId w:val="25"/>
              </w:numPr>
            </w:pPr>
            <w:r w:rsidRPr="001E09B3">
              <w:t>Knows Packet list</w:t>
            </w:r>
          </w:p>
          <w:p w14:paraId="4755D1D8" w14:textId="2E1E096C" w:rsidR="006E40A3" w:rsidRPr="001E09B3" w:rsidRDefault="006E40A3" w:rsidP="005E3DEA">
            <w:pPr>
              <w:pStyle w:val="ListParagraph"/>
              <w:numPr>
                <w:ilvl w:val="1"/>
                <w:numId w:val="25"/>
              </w:numPr>
            </w:pPr>
            <w:r w:rsidRPr="001E09B3">
              <w:t>Knows extracted packets</w:t>
            </w:r>
          </w:p>
          <w:p w14:paraId="515C3C64" w14:textId="3785BEE3" w:rsidR="006E40A3" w:rsidRPr="001E09B3" w:rsidRDefault="006E40A3" w:rsidP="005E3DEA">
            <w:pPr>
              <w:pStyle w:val="ListParagraph"/>
              <w:numPr>
                <w:ilvl w:val="1"/>
                <w:numId w:val="25"/>
              </w:numPr>
            </w:pPr>
            <w:r w:rsidRPr="001E09B3">
              <w:t>Knows potential packet fields</w:t>
            </w:r>
          </w:p>
          <w:p w14:paraId="20F8CD9A" w14:textId="1B23400A" w:rsidR="006E40A3" w:rsidRPr="001E09B3" w:rsidRDefault="006E40A3" w:rsidP="005E3DEA">
            <w:pPr>
              <w:pStyle w:val="ListParagraph"/>
              <w:numPr>
                <w:ilvl w:val="1"/>
                <w:numId w:val="25"/>
              </w:numPr>
            </w:pPr>
            <w:r w:rsidRPr="001E09B3">
              <w:t>Keeps</w:t>
            </w:r>
            <w:r w:rsidR="001E09B3" w:rsidRPr="001E09B3">
              <w:t xml:space="preserve"> list of Packets</w:t>
            </w:r>
          </w:p>
          <w:p w14:paraId="2A27D49E" w14:textId="77777777" w:rsidR="0062395A" w:rsidRPr="001E09B3" w:rsidRDefault="0062395A" w:rsidP="0062395A"/>
          <w:p w14:paraId="55147103" w14:textId="77777777" w:rsidR="0062395A" w:rsidRPr="001E09B3" w:rsidRDefault="0062395A" w:rsidP="0062395A">
            <w:pPr>
              <w:rPr>
                <w:b/>
              </w:rPr>
            </w:pPr>
            <w:r w:rsidRPr="001E09B3">
              <w:rPr>
                <w:b/>
              </w:rPr>
              <w:t>Private Responsibilities:</w:t>
            </w:r>
          </w:p>
          <w:p w14:paraId="0C406219" w14:textId="77777777" w:rsidR="0062395A" w:rsidRPr="001E09B3" w:rsidRDefault="0062395A" w:rsidP="0062395A"/>
          <w:p w14:paraId="1D00230A" w14:textId="77777777" w:rsidR="0062395A" w:rsidRPr="001E09B3" w:rsidRDefault="0062395A" w:rsidP="0062395A"/>
          <w:p w14:paraId="294CF4D3" w14:textId="77777777" w:rsidR="0062395A" w:rsidRPr="001E09B3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135B" w14:textId="77777777" w:rsidR="0062395A" w:rsidRPr="001E09B3" w:rsidRDefault="0062395A" w:rsidP="0062395A">
            <w:pPr>
              <w:rPr>
                <w:b/>
              </w:rPr>
            </w:pPr>
            <w:r w:rsidRPr="001E09B3">
              <w:rPr>
                <w:b/>
              </w:rPr>
              <w:t>Collaborations:</w:t>
            </w:r>
          </w:p>
          <w:p w14:paraId="5BBA6438" w14:textId="6CB27AB8" w:rsidR="001E09B3" w:rsidRPr="001E09B3" w:rsidRDefault="001E09B3" w:rsidP="0062395A">
            <w:r w:rsidRPr="001E09B3">
              <w:t>PCAP (1)</w:t>
            </w:r>
            <w:r>
              <w:t>,</w:t>
            </w:r>
          </w:p>
          <w:p w14:paraId="1F1EFB6A" w14:textId="77777777" w:rsidR="001E09B3" w:rsidRDefault="001E09B3" w:rsidP="0062395A">
            <w:r w:rsidRPr="001E09B3">
              <w:t>Exterior Parser Controller (1)</w:t>
            </w:r>
          </w:p>
          <w:p w14:paraId="06D9A959" w14:textId="145B2D3A" w:rsidR="001E09B3" w:rsidRDefault="001E09B3" w:rsidP="0062395A">
            <w:r>
              <w:t>PCAP (1),</w:t>
            </w:r>
          </w:p>
          <w:p w14:paraId="5C482F39" w14:textId="36B624B3" w:rsidR="001E09B3" w:rsidRPr="001E09B3" w:rsidRDefault="001E09B3" w:rsidP="0062395A">
            <w:r>
              <w:t>Exterior Parser Controller (1)</w:t>
            </w:r>
          </w:p>
        </w:tc>
      </w:tr>
      <w:tr w:rsidR="0062395A" w:rsidRPr="00EF4A32" w14:paraId="63AFFB24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0152" w14:textId="77777777" w:rsidR="00E05AA4" w:rsidRPr="001E09B3" w:rsidRDefault="00E05AA4" w:rsidP="00E05AA4">
            <w:pPr>
              <w:rPr>
                <w:b/>
              </w:rPr>
            </w:pPr>
            <w:r w:rsidRPr="001E09B3">
              <w:rPr>
                <w:b/>
              </w:rPr>
              <w:t>Comments:</w:t>
            </w:r>
          </w:p>
          <w:p w14:paraId="41A4A08C" w14:textId="77777777" w:rsidR="0062395A" w:rsidRPr="001E09B3" w:rsidRDefault="0062395A" w:rsidP="00DB7149"/>
        </w:tc>
      </w:tr>
    </w:tbl>
    <w:p w14:paraId="71427D93" w14:textId="77777777" w:rsidR="0062395A" w:rsidRPr="00EF4A32" w:rsidRDefault="0062395A" w:rsidP="0062395A">
      <w:pPr>
        <w:rPr>
          <w:color w:val="FF0000"/>
        </w:rPr>
      </w:pPr>
    </w:p>
    <w:p w14:paraId="1ED86704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405A5370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4CC9B" w14:textId="5FEB1379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>Class Name:</w:t>
            </w:r>
            <w:r w:rsidRPr="00EF4A32">
              <w:rPr>
                <w:color w:val="FF0000"/>
              </w:rPr>
              <w:t xml:space="preserve"> </w:t>
            </w:r>
            <w:r w:rsidR="00FA4C1D">
              <w:rPr>
                <w:color w:val="FF0000"/>
              </w:rPr>
              <w:t>Protocol Decision Tree</w:t>
            </w:r>
          </w:p>
        </w:tc>
      </w:tr>
      <w:tr w:rsidR="0062395A" w:rsidRPr="00EF4A32" w14:paraId="001CFAF5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D6B6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 xml:space="preserve">Description: </w:t>
            </w:r>
            <w:r w:rsidRPr="00EF4A32">
              <w:rPr>
                <w:color w:val="FF0000"/>
              </w:rPr>
              <w:t>Structure representing the architecture of a protocol</w:t>
            </w:r>
          </w:p>
        </w:tc>
      </w:tr>
      <w:tr w:rsidR="0062395A" w:rsidRPr="00EF4A32" w14:paraId="731D6717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43FA0" w14:textId="055BA7BE" w:rsidR="0062395A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Contracts:</w:t>
            </w:r>
          </w:p>
          <w:p w14:paraId="283ECF2F" w14:textId="7808ADD9" w:rsidR="009461BA" w:rsidRPr="009461BA" w:rsidRDefault="009461BA" w:rsidP="005E3DEA">
            <w:pPr>
              <w:pStyle w:val="ListParagraph"/>
              <w:numPr>
                <w:ilvl w:val="0"/>
                <w:numId w:val="45"/>
              </w:numPr>
              <w:rPr>
                <w:b/>
                <w:color w:val="FF0000"/>
              </w:rPr>
            </w:pPr>
          </w:p>
          <w:p w14:paraId="1662F316" w14:textId="462E2DA3" w:rsidR="00463545" w:rsidRDefault="00463545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Knows protocol name</w:t>
            </w:r>
          </w:p>
          <w:p w14:paraId="43DA7ADF" w14:textId="6454703E" w:rsidR="00463545" w:rsidRPr="00463545" w:rsidRDefault="00463545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 w:rsidRPr="00463545">
              <w:rPr>
                <w:color w:val="FF0000"/>
              </w:rPr>
              <w:t>Knows protocol description</w:t>
            </w:r>
          </w:p>
          <w:p w14:paraId="404AD0C0" w14:textId="0B74E37F" w:rsidR="00463545" w:rsidRDefault="007A4BD6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lastRenderedPageBreak/>
              <w:t>Knows blocks</w:t>
            </w:r>
          </w:p>
          <w:p w14:paraId="5D134636" w14:textId="47E9A702" w:rsidR="000C1EBD" w:rsidRDefault="009F164F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Register itself with Project State</w:t>
            </w:r>
          </w:p>
          <w:p w14:paraId="01C15A95" w14:textId="77777777" w:rsidR="009461BA" w:rsidRPr="009461BA" w:rsidRDefault="009461BA" w:rsidP="005E3DEA">
            <w:pPr>
              <w:pStyle w:val="ListParagraph"/>
              <w:numPr>
                <w:ilvl w:val="0"/>
                <w:numId w:val="45"/>
              </w:numPr>
              <w:rPr>
                <w:color w:val="FF0000"/>
              </w:rPr>
            </w:pPr>
          </w:p>
          <w:p w14:paraId="4F5DB6A6" w14:textId="1B5B89F7" w:rsidR="00CD6463" w:rsidRDefault="00CD6463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Knows protocol dependencies</w:t>
            </w:r>
          </w:p>
          <w:p w14:paraId="21C88A25" w14:textId="1265C82B" w:rsidR="005218F5" w:rsidRDefault="005218F5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Know start block</w:t>
            </w:r>
          </w:p>
          <w:p w14:paraId="65BCD93C" w14:textId="3A18A7E8" w:rsidR="00DC4216" w:rsidRDefault="00DC4216" w:rsidP="005E3DEA">
            <w:pPr>
              <w:pStyle w:val="ListParagraph"/>
              <w:numPr>
                <w:ilvl w:val="0"/>
                <w:numId w:val="45"/>
              </w:numPr>
              <w:rPr>
                <w:color w:val="FF0000"/>
              </w:rPr>
            </w:pPr>
          </w:p>
          <w:p w14:paraId="3336FFBA" w14:textId="13161E4F" w:rsidR="00DC4216" w:rsidRPr="00DC4216" w:rsidRDefault="00DC4216" w:rsidP="005E3DEA">
            <w:pPr>
              <w:pStyle w:val="ListParagraph"/>
              <w:numPr>
                <w:ilvl w:val="0"/>
                <w:numId w:val="51"/>
              </w:numPr>
              <w:rPr>
                <w:color w:val="FF0000"/>
              </w:rPr>
            </w:pPr>
            <w:r>
              <w:rPr>
                <w:color w:val="FF0000"/>
              </w:rPr>
              <w:t>Describes required packet info</w:t>
            </w:r>
          </w:p>
          <w:p w14:paraId="4D71463E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Private Responsibilities:</w:t>
            </w:r>
          </w:p>
          <w:p w14:paraId="5C4516B5" w14:textId="77777777" w:rsidR="00D2701D" w:rsidRPr="00463545" w:rsidRDefault="00D2701D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Select a block for deletion</w:t>
            </w:r>
          </w:p>
          <w:p w14:paraId="0DA091B1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6401EC9E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38DF67E1" w14:textId="77777777" w:rsidR="0062395A" w:rsidRPr="00EF4A32" w:rsidRDefault="0062395A" w:rsidP="0062395A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ED97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lastRenderedPageBreak/>
              <w:t>Collaborations:</w:t>
            </w:r>
          </w:p>
          <w:p w14:paraId="2F25D483" w14:textId="77777777" w:rsidR="0062395A" w:rsidRDefault="0062395A" w:rsidP="0062395A">
            <w:pPr>
              <w:rPr>
                <w:color w:val="FF0000"/>
              </w:rPr>
            </w:pPr>
          </w:p>
          <w:p w14:paraId="04967E8C" w14:textId="77777777" w:rsidR="008705D8" w:rsidRDefault="008705D8" w:rsidP="0062395A">
            <w:pPr>
              <w:rPr>
                <w:color w:val="FF0000"/>
              </w:rPr>
            </w:pPr>
          </w:p>
          <w:p w14:paraId="7BC71146" w14:textId="77777777" w:rsidR="008705D8" w:rsidRDefault="008705D8" w:rsidP="0062395A">
            <w:pPr>
              <w:rPr>
                <w:color w:val="FF0000"/>
              </w:rPr>
            </w:pPr>
          </w:p>
          <w:p w14:paraId="133E2E53" w14:textId="77777777" w:rsidR="008705D8" w:rsidRDefault="008705D8" w:rsidP="0062395A">
            <w:pPr>
              <w:rPr>
                <w:color w:val="FF0000"/>
              </w:rPr>
            </w:pPr>
          </w:p>
          <w:p w14:paraId="1C3A4D58" w14:textId="77777777" w:rsidR="008705D8" w:rsidRDefault="008705D8" w:rsidP="0062395A">
            <w:pPr>
              <w:rPr>
                <w:color w:val="FF0000"/>
              </w:rPr>
            </w:pPr>
          </w:p>
          <w:p w14:paraId="06B205FD" w14:textId="77777777" w:rsidR="008705D8" w:rsidRDefault="008705D8" w:rsidP="0062395A">
            <w:pPr>
              <w:rPr>
                <w:color w:val="FF0000"/>
              </w:rPr>
            </w:pPr>
            <w:r>
              <w:rPr>
                <w:color w:val="FF0000"/>
              </w:rPr>
              <w:t>Project State(1)</w:t>
            </w:r>
          </w:p>
          <w:p w14:paraId="6BADCD57" w14:textId="77777777" w:rsidR="00141A72" w:rsidRDefault="00141A72" w:rsidP="0062395A">
            <w:pPr>
              <w:rPr>
                <w:color w:val="FF0000"/>
              </w:rPr>
            </w:pPr>
          </w:p>
          <w:p w14:paraId="1CA13529" w14:textId="77777777" w:rsidR="00141A72" w:rsidRDefault="00141A72" w:rsidP="0062395A">
            <w:pPr>
              <w:rPr>
                <w:color w:val="FF0000"/>
              </w:rPr>
            </w:pPr>
          </w:p>
          <w:p w14:paraId="482432C2" w14:textId="77777777" w:rsidR="00141A72" w:rsidRDefault="00141A72" w:rsidP="0062395A">
            <w:pPr>
              <w:rPr>
                <w:color w:val="FF0000"/>
              </w:rPr>
            </w:pPr>
          </w:p>
          <w:p w14:paraId="51C7A54D" w14:textId="70F2628C" w:rsidR="00141A72" w:rsidRPr="00EF4A32" w:rsidRDefault="00833331" w:rsidP="0062395A">
            <w:pPr>
              <w:rPr>
                <w:color w:val="FF0000"/>
              </w:rPr>
            </w:pPr>
            <w:r>
              <w:rPr>
                <w:color w:val="FF0000"/>
              </w:rPr>
              <w:t>Protocol Decision Tree Construct</w:t>
            </w:r>
            <w:r w:rsidR="00BE3AB4">
              <w:rPr>
                <w:color w:val="FF0000"/>
              </w:rPr>
              <w:t>(</w:t>
            </w:r>
            <w:r w:rsidR="00F61BCA">
              <w:rPr>
                <w:color w:val="FF0000"/>
              </w:rPr>
              <w:t>3</w:t>
            </w:r>
            <w:r w:rsidR="00BE3AB4">
              <w:rPr>
                <w:color w:val="FF0000"/>
              </w:rPr>
              <w:t>)</w:t>
            </w:r>
          </w:p>
        </w:tc>
      </w:tr>
      <w:tr w:rsidR="0062395A" w:rsidRPr="00EF4A32" w14:paraId="4C3494E1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A1A8" w14:textId="6AEC5093" w:rsidR="0062395A" w:rsidRPr="00EF4A32" w:rsidRDefault="00E05AA4" w:rsidP="00670768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lastRenderedPageBreak/>
              <w:t>Comments:</w:t>
            </w:r>
            <w:r w:rsidR="009B3A32">
              <w:rPr>
                <w:b/>
                <w:color w:val="FF0000"/>
              </w:rPr>
              <w:t xml:space="preserve"> </w:t>
            </w:r>
            <w:r w:rsidR="009B3A32" w:rsidRPr="009B3A32">
              <w:rPr>
                <w:color w:val="FF0000"/>
              </w:rPr>
              <w:t>A data structure</w:t>
            </w:r>
            <w:r w:rsidR="009461BA">
              <w:rPr>
                <w:color w:val="FF0000"/>
              </w:rPr>
              <w:t xml:space="preserve">, </w:t>
            </w:r>
            <w:r w:rsidR="000C1EBD">
              <w:rPr>
                <w:color w:val="FF0000"/>
              </w:rPr>
              <w:t>Contract 1: Associates itself with Project State</w:t>
            </w:r>
            <w:r w:rsidR="00670768">
              <w:rPr>
                <w:color w:val="FF0000"/>
              </w:rPr>
              <w:t>. Contract 2: Information given by a start block</w:t>
            </w:r>
          </w:p>
        </w:tc>
      </w:tr>
    </w:tbl>
    <w:p w14:paraId="18405654" w14:textId="77777777" w:rsidR="0062395A" w:rsidRPr="00EF4A32" w:rsidRDefault="0062395A" w:rsidP="0062395A">
      <w:pPr>
        <w:rPr>
          <w:color w:val="FF0000"/>
        </w:rPr>
      </w:pPr>
    </w:p>
    <w:p w14:paraId="773C9F24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2C41A998" w14:textId="77777777" w:rsidTr="0062395A">
        <w:trPr>
          <w:trHeight w:val="25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224FB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>Class Name:</w:t>
            </w:r>
            <w:r w:rsidRPr="00EF4A32">
              <w:rPr>
                <w:color w:val="FF0000"/>
              </w:rPr>
              <w:t xml:space="preserve"> Protocol Dependency </w:t>
            </w:r>
          </w:p>
        </w:tc>
      </w:tr>
      <w:tr w:rsidR="0062395A" w:rsidRPr="00EF4A32" w14:paraId="10A3C5D9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40229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 xml:space="preserve">Description: </w:t>
            </w:r>
            <w:r w:rsidRPr="00EF4A32">
              <w:rPr>
                <w:color w:val="FF0000"/>
              </w:rPr>
              <w:t>Contains Dependency information for other OSI layers</w:t>
            </w:r>
          </w:p>
        </w:tc>
      </w:tr>
      <w:tr w:rsidR="0062395A" w:rsidRPr="00EF4A32" w14:paraId="06F73B94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9DF7C" w14:textId="65C4B11E" w:rsidR="0062395A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Contracts:</w:t>
            </w:r>
          </w:p>
          <w:p w14:paraId="45CBAB5B" w14:textId="4A84C1AC" w:rsidR="004F5E94" w:rsidRPr="004F5E94" w:rsidRDefault="004F5E94" w:rsidP="005E3DEA">
            <w:pPr>
              <w:pStyle w:val="ListParagraph"/>
              <w:numPr>
                <w:ilvl w:val="0"/>
                <w:numId w:val="47"/>
              </w:numPr>
              <w:rPr>
                <w:b/>
                <w:color w:val="FF0000"/>
              </w:rPr>
            </w:pPr>
          </w:p>
          <w:p w14:paraId="282F8718" w14:textId="17DBAAEC" w:rsidR="0062395A" w:rsidRDefault="00A963CF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Knows protocol name</w:t>
            </w:r>
          </w:p>
          <w:p w14:paraId="461F55EA" w14:textId="1A279553" w:rsidR="00A963CF" w:rsidRDefault="00A963CF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Knows pattern</w:t>
            </w:r>
          </w:p>
          <w:p w14:paraId="7B983EEE" w14:textId="58C3E62E" w:rsidR="00A963CF" w:rsidRPr="00A963CF" w:rsidRDefault="00A963CF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Register itself with </w:t>
            </w:r>
            <w:r w:rsidR="00FB38A2">
              <w:rPr>
                <w:color w:val="FF0000"/>
              </w:rPr>
              <w:t>Start Block</w:t>
            </w:r>
          </w:p>
          <w:p w14:paraId="425E5EB0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Private Responsibilities:</w:t>
            </w:r>
          </w:p>
          <w:p w14:paraId="39635DE7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34164A33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562953DA" w14:textId="77777777" w:rsidR="0062395A" w:rsidRPr="00EF4A32" w:rsidRDefault="0062395A" w:rsidP="0062395A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BD6C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Collaborations:</w:t>
            </w:r>
          </w:p>
          <w:p w14:paraId="3F683A05" w14:textId="77777777" w:rsidR="0062395A" w:rsidRDefault="0062395A" w:rsidP="0062395A">
            <w:pPr>
              <w:rPr>
                <w:color w:val="FF0000"/>
              </w:rPr>
            </w:pPr>
          </w:p>
          <w:p w14:paraId="200BFA58" w14:textId="77777777" w:rsidR="003756FC" w:rsidRDefault="003756FC" w:rsidP="0062395A">
            <w:pPr>
              <w:rPr>
                <w:color w:val="FF0000"/>
              </w:rPr>
            </w:pPr>
          </w:p>
          <w:p w14:paraId="14B07860" w14:textId="77777777" w:rsidR="003756FC" w:rsidRDefault="003756FC" w:rsidP="0062395A">
            <w:pPr>
              <w:rPr>
                <w:color w:val="FF0000"/>
              </w:rPr>
            </w:pPr>
          </w:p>
          <w:p w14:paraId="54A988F0" w14:textId="30E8AD1F" w:rsidR="00FB38A2" w:rsidRPr="00EF4A32" w:rsidRDefault="00FB38A2" w:rsidP="0062395A">
            <w:pPr>
              <w:rPr>
                <w:color w:val="FF0000"/>
              </w:rPr>
            </w:pPr>
            <w:r>
              <w:rPr>
                <w:color w:val="FF0000"/>
              </w:rPr>
              <w:t>Start Block</w:t>
            </w:r>
            <w:r w:rsidR="008A1192">
              <w:rPr>
                <w:color w:val="FF0000"/>
              </w:rPr>
              <w:t>(1)</w:t>
            </w:r>
          </w:p>
        </w:tc>
      </w:tr>
      <w:tr w:rsidR="0062395A" w:rsidRPr="00EF4A32" w14:paraId="627677A1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4ED1" w14:textId="77777777" w:rsidR="00E05AA4" w:rsidRPr="00EF4A32" w:rsidRDefault="00E05AA4" w:rsidP="00E05AA4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Comments:</w:t>
            </w:r>
          </w:p>
          <w:p w14:paraId="279D8EA7" w14:textId="77777777" w:rsidR="0062395A" w:rsidRPr="00EF4A32" w:rsidRDefault="0062395A" w:rsidP="00DB7149">
            <w:pPr>
              <w:rPr>
                <w:color w:val="FF0000"/>
              </w:rPr>
            </w:pPr>
          </w:p>
        </w:tc>
      </w:tr>
    </w:tbl>
    <w:p w14:paraId="75D848F5" w14:textId="77777777" w:rsidR="0062395A" w:rsidRPr="00EF4A32" w:rsidRDefault="0062395A" w:rsidP="0062395A">
      <w:pPr>
        <w:rPr>
          <w:vanish/>
          <w:color w:val="FF0000"/>
        </w:rPr>
      </w:pPr>
    </w:p>
    <w:tbl>
      <w:tblPr>
        <w:tblpPr w:leftFromText="180" w:rightFromText="180" w:vertAnchor="text" w:horzAnchor="margin" w:tblpY="3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45B1CF2E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C74F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>Class Name:</w:t>
            </w:r>
            <w:r w:rsidRPr="00EF4A32">
              <w:rPr>
                <w:color w:val="FF0000"/>
              </w:rPr>
              <w:t xml:space="preserve"> Protocol Decision Tree Construct</w:t>
            </w:r>
          </w:p>
        </w:tc>
      </w:tr>
      <w:tr w:rsidR="0062395A" w:rsidRPr="00EF4A32" w14:paraId="50690EF4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5FB5D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 xml:space="preserve">Description: </w:t>
            </w:r>
            <w:r w:rsidRPr="00EF4A32">
              <w:rPr>
                <w:color w:val="FF0000"/>
              </w:rPr>
              <w:t>Super class to Decision Construct, Expression Construct, Block, and Connector Construct</w:t>
            </w:r>
          </w:p>
        </w:tc>
      </w:tr>
      <w:tr w:rsidR="0062395A" w:rsidRPr="00EF4A32" w14:paraId="5A874649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F7D41" w14:textId="147DD5CA" w:rsidR="0062395A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Contracts:</w:t>
            </w:r>
          </w:p>
          <w:p w14:paraId="3A7F6972" w14:textId="4BA32C0F" w:rsidR="00466CED" w:rsidRPr="00466CED" w:rsidRDefault="00466CED" w:rsidP="005E3DEA">
            <w:pPr>
              <w:pStyle w:val="ListParagraph"/>
              <w:numPr>
                <w:ilvl w:val="0"/>
                <w:numId w:val="53"/>
              </w:numPr>
              <w:rPr>
                <w:b/>
                <w:color w:val="FF0000"/>
              </w:rPr>
            </w:pPr>
          </w:p>
          <w:p w14:paraId="7B51ABA2" w14:textId="22F3EB3B" w:rsidR="00DC1558" w:rsidRPr="005C111C" w:rsidRDefault="00DC1558" w:rsidP="005E3DEA">
            <w:pPr>
              <w:pStyle w:val="ListParagraph"/>
              <w:numPr>
                <w:ilvl w:val="0"/>
                <w:numId w:val="44"/>
              </w:numPr>
              <w:rPr>
                <w:b/>
                <w:color w:val="FF0000"/>
              </w:rPr>
            </w:pPr>
            <w:r>
              <w:rPr>
                <w:color w:val="FF0000"/>
              </w:rPr>
              <w:t>Describes required packet info</w:t>
            </w:r>
          </w:p>
          <w:p w14:paraId="23FF67F4" w14:textId="0006C978" w:rsidR="00D5643F" w:rsidRPr="00DC1558" w:rsidRDefault="00D5643F" w:rsidP="005E3DEA">
            <w:pPr>
              <w:pStyle w:val="ListParagraph"/>
              <w:numPr>
                <w:ilvl w:val="0"/>
                <w:numId w:val="44"/>
              </w:numPr>
              <w:rPr>
                <w:b/>
                <w:color w:val="FF0000"/>
              </w:rPr>
            </w:pPr>
            <w:r>
              <w:rPr>
                <w:color w:val="FF0000"/>
              </w:rPr>
              <w:t>Register on protocol decision tree</w:t>
            </w:r>
          </w:p>
          <w:p w14:paraId="752525EA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2D2C7327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Private Responsibilities:</w:t>
            </w:r>
          </w:p>
          <w:p w14:paraId="1D4A5D70" w14:textId="64C0975C" w:rsidR="0062395A" w:rsidRPr="000E34CF" w:rsidRDefault="000D1390" w:rsidP="005E3DEA">
            <w:pPr>
              <w:pStyle w:val="ListParagraph"/>
              <w:numPr>
                <w:ilvl w:val="0"/>
                <w:numId w:val="44"/>
              </w:numPr>
              <w:rPr>
                <w:color w:val="FF0000"/>
              </w:rPr>
            </w:pPr>
            <w:r>
              <w:rPr>
                <w:color w:val="FF0000"/>
              </w:rPr>
              <w:t>Can delete itself</w:t>
            </w:r>
          </w:p>
          <w:p w14:paraId="48EF42FD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1DE9D1AF" w14:textId="77777777" w:rsidR="0062395A" w:rsidRPr="00EF4A32" w:rsidRDefault="0062395A" w:rsidP="0062395A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E06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Collaborations:</w:t>
            </w:r>
          </w:p>
          <w:p w14:paraId="5BE4321A" w14:textId="77777777" w:rsidR="003A5626" w:rsidRDefault="003A5626" w:rsidP="0062395A">
            <w:pPr>
              <w:rPr>
                <w:color w:val="FF0000"/>
              </w:rPr>
            </w:pPr>
          </w:p>
          <w:p w14:paraId="313BB67C" w14:textId="1E20B9CB" w:rsidR="0062395A" w:rsidRDefault="003F1AD6" w:rsidP="0062395A">
            <w:pPr>
              <w:rPr>
                <w:color w:val="FF0000"/>
              </w:rPr>
            </w:pPr>
            <w:r>
              <w:rPr>
                <w:color w:val="FF0000"/>
              </w:rPr>
              <w:t>Field Block</w:t>
            </w:r>
            <w:r w:rsidR="00EF7235">
              <w:rPr>
                <w:color w:val="FF0000"/>
              </w:rPr>
              <w:t>(2)</w:t>
            </w:r>
          </w:p>
          <w:p w14:paraId="4ADB4F8A" w14:textId="5EBF9547" w:rsidR="004A77BF" w:rsidRPr="00EF4A32" w:rsidRDefault="004A77BF" w:rsidP="0062395A">
            <w:pPr>
              <w:rPr>
                <w:color w:val="FF0000"/>
              </w:rPr>
            </w:pPr>
            <w:r>
              <w:rPr>
                <w:color w:val="FF0000"/>
              </w:rPr>
              <w:t>Protocol Decision Tree</w:t>
            </w:r>
            <w:r w:rsidR="009A0067">
              <w:rPr>
                <w:color w:val="FF0000"/>
              </w:rPr>
              <w:t>()</w:t>
            </w:r>
          </w:p>
        </w:tc>
      </w:tr>
      <w:tr w:rsidR="0062395A" w:rsidRPr="00EF4A32" w14:paraId="7A223914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409B" w14:textId="77777777" w:rsidR="00E05AA4" w:rsidRPr="00EF4A32" w:rsidRDefault="00E05AA4" w:rsidP="00E05AA4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Comments:</w:t>
            </w:r>
          </w:p>
          <w:p w14:paraId="28DB24DF" w14:textId="77777777" w:rsidR="0062395A" w:rsidRPr="00EF4A32" w:rsidRDefault="0062395A" w:rsidP="00DB7149">
            <w:pPr>
              <w:rPr>
                <w:color w:val="FF0000"/>
              </w:rPr>
            </w:pPr>
          </w:p>
        </w:tc>
      </w:tr>
    </w:tbl>
    <w:p w14:paraId="0DF4ABB4" w14:textId="77777777" w:rsidR="0062395A" w:rsidRPr="00EF4A32" w:rsidRDefault="0062395A" w:rsidP="0062395A">
      <w:pPr>
        <w:rPr>
          <w:color w:val="FF0000"/>
        </w:rPr>
      </w:pPr>
    </w:p>
    <w:p w14:paraId="7E6BE08B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FA46D4" w14:paraId="0286AE28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231A1" w14:textId="37B27959" w:rsidR="0062395A" w:rsidRPr="00FA46D4" w:rsidRDefault="0062395A" w:rsidP="00DB7149">
            <w:pPr>
              <w:rPr>
                <w:b/>
              </w:rPr>
            </w:pPr>
            <w:r w:rsidRPr="00FA46D4">
              <w:rPr>
                <w:b/>
              </w:rPr>
              <w:t xml:space="preserve">Class Name: Decision </w:t>
            </w:r>
            <w:r w:rsidR="007B3A9E">
              <w:rPr>
                <w:b/>
              </w:rPr>
              <w:t>Block</w:t>
            </w:r>
            <w:r w:rsidRPr="00FA46D4">
              <w:rPr>
                <w:b/>
              </w:rPr>
              <w:t xml:space="preserve"> </w:t>
            </w:r>
          </w:p>
        </w:tc>
      </w:tr>
      <w:tr w:rsidR="0062395A" w:rsidRPr="00FA46D4" w14:paraId="72111690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DEA5" w14:textId="77777777" w:rsidR="0062395A" w:rsidRPr="00FA46D4" w:rsidRDefault="0062395A" w:rsidP="00DB7149">
            <w:pPr>
              <w:rPr>
                <w:b/>
              </w:rPr>
            </w:pPr>
            <w:r w:rsidRPr="00FA46D4">
              <w:rPr>
                <w:b/>
              </w:rPr>
              <w:t xml:space="preserve">Description: </w:t>
            </w:r>
            <w:r w:rsidRPr="00FA46D4">
              <w:t>Super Class is Protocol Decision Tree Construct</w:t>
            </w:r>
            <w:r w:rsidRPr="00FA46D4">
              <w:rPr>
                <w:b/>
              </w:rPr>
              <w:t xml:space="preserve"> </w:t>
            </w:r>
          </w:p>
        </w:tc>
      </w:tr>
      <w:tr w:rsidR="0062395A" w:rsidRPr="00FA46D4" w14:paraId="122AA72E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CED3" w14:textId="272FBAB7" w:rsidR="00FA46D4" w:rsidRDefault="0062395A" w:rsidP="0062395A">
            <w:pPr>
              <w:rPr>
                <w:b/>
              </w:rPr>
            </w:pPr>
            <w:r w:rsidRPr="00FA46D4">
              <w:rPr>
                <w:b/>
              </w:rPr>
              <w:t>Contracts:</w:t>
            </w:r>
          </w:p>
          <w:p w14:paraId="18BF3FD9" w14:textId="728177D7" w:rsidR="00FA46D4" w:rsidRDefault="00FA46D4" w:rsidP="005E3DEA">
            <w:pPr>
              <w:pStyle w:val="ListParagraph"/>
              <w:numPr>
                <w:ilvl w:val="0"/>
                <w:numId w:val="26"/>
              </w:numPr>
            </w:pPr>
            <w:r>
              <w:t>Knows control flow strucure</w:t>
            </w:r>
          </w:p>
          <w:p w14:paraId="3A16B52B" w14:textId="6B505D27" w:rsidR="00FA46D4" w:rsidRPr="00FA46D4" w:rsidRDefault="00FA46D4" w:rsidP="00FA46D4">
            <w:pPr>
              <w:pStyle w:val="ListParagraph"/>
            </w:pPr>
            <w:r>
              <w:t xml:space="preserve">    </w:t>
            </w:r>
            <w:r w:rsidRPr="00FA46D4">
              <w:t>Knows expression</w:t>
            </w:r>
          </w:p>
          <w:p w14:paraId="2F6746A8" w14:textId="5BA03201" w:rsidR="0062395A" w:rsidRPr="00FA46D4" w:rsidRDefault="00FA46D4" w:rsidP="0062395A">
            <w:r>
              <w:t xml:space="preserve">                  </w:t>
            </w:r>
            <w:r w:rsidRPr="00FA46D4">
              <w:t>Knows connector constructs</w:t>
            </w:r>
          </w:p>
          <w:p w14:paraId="357DEE3E" w14:textId="4FC7A0DD" w:rsidR="00FA46D4" w:rsidRPr="00FA46D4" w:rsidRDefault="00FA46D4" w:rsidP="0062395A">
            <w:r>
              <w:t xml:space="preserve">                  </w:t>
            </w:r>
            <w:r w:rsidRPr="00FA46D4">
              <w:t xml:space="preserve">Can select connectors to delete </w:t>
            </w:r>
          </w:p>
          <w:p w14:paraId="280E5853" w14:textId="77777777" w:rsidR="0062395A" w:rsidRPr="00FA46D4" w:rsidRDefault="0062395A" w:rsidP="0062395A">
            <w:pPr>
              <w:rPr>
                <w:b/>
              </w:rPr>
            </w:pPr>
            <w:r w:rsidRPr="00FA46D4">
              <w:rPr>
                <w:b/>
              </w:rPr>
              <w:t>Private Responsibilities:</w:t>
            </w:r>
          </w:p>
          <w:p w14:paraId="495F31F5" w14:textId="77777777" w:rsidR="0062395A" w:rsidRPr="00FA46D4" w:rsidRDefault="0062395A" w:rsidP="0062395A">
            <w:pPr>
              <w:rPr>
                <w:b/>
              </w:rPr>
            </w:pPr>
          </w:p>
          <w:p w14:paraId="640C5A9E" w14:textId="77777777" w:rsidR="0062395A" w:rsidRPr="00FA46D4" w:rsidRDefault="0062395A" w:rsidP="0062395A">
            <w:pPr>
              <w:rPr>
                <w:b/>
              </w:rPr>
            </w:pPr>
          </w:p>
          <w:p w14:paraId="48FD5EB4" w14:textId="77777777" w:rsidR="0062395A" w:rsidRPr="00FA46D4" w:rsidRDefault="0062395A" w:rsidP="0062395A">
            <w:pPr>
              <w:rPr>
                <w:b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EA2B" w14:textId="77777777" w:rsidR="0062395A" w:rsidRPr="00FA46D4" w:rsidRDefault="0062395A" w:rsidP="0062395A">
            <w:pPr>
              <w:rPr>
                <w:b/>
              </w:rPr>
            </w:pPr>
            <w:r w:rsidRPr="00FA46D4">
              <w:rPr>
                <w:b/>
              </w:rPr>
              <w:lastRenderedPageBreak/>
              <w:t>Collaborations:</w:t>
            </w:r>
          </w:p>
          <w:p w14:paraId="72FC6C68" w14:textId="77777777" w:rsidR="00511A53" w:rsidRDefault="00511A53" w:rsidP="0062395A"/>
          <w:p w14:paraId="0E833032" w14:textId="2A5AA86F" w:rsidR="0062395A" w:rsidRDefault="00FA46D4" w:rsidP="0062395A">
            <w:r w:rsidRPr="00FA46D4">
              <w:t>Expression Construct(1)</w:t>
            </w:r>
          </w:p>
          <w:p w14:paraId="5EF25819" w14:textId="25359B35" w:rsidR="00FA46D4" w:rsidRPr="00FA46D4" w:rsidRDefault="00FA46D4" w:rsidP="0062395A">
            <w:r>
              <w:t>Connector Construct(1)</w:t>
            </w:r>
          </w:p>
        </w:tc>
      </w:tr>
      <w:tr w:rsidR="0062395A" w:rsidRPr="00FA46D4" w14:paraId="48477C6E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3900" w14:textId="77777777" w:rsidR="00E05AA4" w:rsidRPr="00FA46D4" w:rsidRDefault="00E05AA4" w:rsidP="00E05AA4">
            <w:pPr>
              <w:rPr>
                <w:b/>
              </w:rPr>
            </w:pPr>
            <w:r w:rsidRPr="00FA46D4">
              <w:rPr>
                <w:b/>
              </w:rPr>
              <w:t>Comments:</w:t>
            </w:r>
          </w:p>
          <w:p w14:paraId="32036BB3" w14:textId="77777777" w:rsidR="0062395A" w:rsidRPr="00FA46D4" w:rsidRDefault="0062395A" w:rsidP="00DB7149">
            <w:pPr>
              <w:rPr>
                <w:b/>
              </w:rPr>
            </w:pPr>
          </w:p>
        </w:tc>
      </w:tr>
    </w:tbl>
    <w:p w14:paraId="797D6FF5" w14:textId="77777777" w:rsidR="00AE54D8" w:rsidRPr="00EF4A32" w:rsidRDefault="00AE54D8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62395A" w:rsidRPr="00EF4A32" w14:paraId="2D69DD3E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D0EB3" w14:textId="3466F758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 xml:space="preserve">Class Name:  </w:t>
            </w:r>
            <w:r w:rsidRPr="00EF4A32">
              <w:rPr>
                <w:color w:val="FF0000"/>
              </w:rPr>
              <w:t xml:space="preserve">Expression </w:t>
            </w:r>
            <w:r w:rsidR="007B3A9E">
              <w:rPr>
                <w:color w:val="FF0000"/>
              </w:rPr>
              <w:t>Block</w:t>
            </w:r>
          </w:p>
        </w:tc>
      </w:tr>
      <w:tr w:rsidR="0062395A" w:rsidRPr="00EF4A32" w14:paraId="6763C14F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962CC" w14:textId="77777777" w:rsidR="0062395A" w:rsidRPr="00EF4A32" w:rsidRDefault="0062395A" w:rsidP="00DB7149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 xml:space="preserve">Description: </w:t>
            </w:r>
          </w:p>
          <w:p w14:paraId="6D300CB1" w14:textId="77777777" w:rsidR="0062395A" w:rsidRPr="00EF4A32" w:rsidRDefault="0062395A" w:rsidP="00DB7149">
            <w:pPr>
              <w:rPr>
                <w:color w:val="FF0000"/>
              </w:rPr>
            </w:pPr>
            <w:r w:rsidRPr="00EF4A32">
              <w:rPr>
                <w:color w:val="FF0000"/>
              </w:rPr>
              <w:t>Super Class: Protocol Decision Tree Construct</w:t>
            </w:r>
          </w:p>
        </w:tc>
      </w:tr>
      <w:tr w:rsidR="0062395A" w:rsidRPr="00EF4A32" w14:paraId="058149A5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6398" w14:textId="3D04B0CB" w:rsidR="0062395A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Contracts:</w:t>
            </w:r>
          </w:p>
          <w:p w14:paraId="77FF1E48" w14:textId="34DF2E4B" w:rsidR="008E74EB" w:rsidRPr="008E74EB" w:rsidRDefault="008E74EB" w:rsidP="005E3DEA">
            <w:pPr>
              <w:pStyle w:val="ListParagraph"/>
              <w:numPr>
                <w:ilvl w:val="0"/>
                <w:numId w:val="48"/>
              </w:numPr>
              <w:rPr>
                <w:b/>
                <w:color w:val="FF0000"/>
              </w:rPr>
            </w:pPr>
          </w:p>
          <w:p w14:paraId="4911CC42" w14:textId="726C51E1" w:rsidR="008F78B6" w:rsidRDefault="008F78B6" w:rsidP="005E3DEA">
            <w:pPr>
              <w:pStyle w:val="ListParagraph"/>
              <w:numPr>
                <w:ilvl w:val="0"/>
                <w:numId w:val="46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Calculate expression</w:t>
            </w:r>
          </w:p>
          <w:p w14:paraId="408E2218" w14:textId="27E8D53B" w:rsidR="000D5C4B" w:rsidRDefault="000D5C4B" w:rsidP="005E3DEA">
            <w:pPr>
              <w:pStyle w:val="ListParagraph"/>
              <w:numPr>
                <w:ilvl w:val="0"/>
                <w:numId w:val="46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Knows operands</w:t>
            </w:r>
          </w:p>
          <w:p w14:paraId="0FEF8350" w14:textId="5F2D271F" w:rsidR="00543BEA" w:rsidRPr="00543BEA" w:rsidRDefault="000D5C4B" w:rsidP="005E3DEA">
            <w:pPr>
              <w:pStyle w:val="ListParagraph"/>
              <w:numPr>
                <w:ilvl w:val="0"/>
                <w:numId w:val="46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Knows operators</w:t>
            </w:r>
          </w:p>
          <w:p w14:paraId="6B59A671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Private Responsibilities:</w:t>
            </w:r>
          </w:p>
          <w:p w14:paraId="6953305D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37734E9B" w14:textId="77777777" w:rsidR="0062395A" w:rsidRPr="00EF4A32" w:rsidRDefault="0062395A" w:rsidP="0062395A">
            <w:pPr>
              <w:rPr>
                <w:color w:val="FF0000"/>
              </w:rPr>
            </w:pPr>
          </w:p>
          <w:p w14:paraId="5D9B5C96" w14:textId="77777777" w:rsidR="0062395A" w:rsidRPr="00EF4A32" w:rsidRDefault="0062395A" w:rsidP="0062395A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BCE3" w14:textId="77777777" w:rsidR="0062395A" w:rsidRPr="00EF4A32" w:rsidRDefault="0062395A" w:rsidP="0062395A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Collaborations:</w:t>
            </w:r>
          </w:p>
          <w:p w14:paraId="0ACA1481" w14:textId="77777777" w:rsidR="0062395A" w:rsidRPr="00EF4A32" w:rsidRDefault="0062395A" w:rsidP="0062395A">
            <w:pPr>
              <w:rPr>
                <w:color w:val="FF0000"/>
              </w:rPr>
            </w:pPr>
          </w:p>
        </w:tc>
      </w:tr>
      <w:tr w:rsidR="0062395A" w:rsidRPr="00EF4A32" w14:paraId="7E5169FF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FBEF" w14:textId="77A63D57" w:rsidR="00E05AA4" w:rsidRPr="00EF4A32" w:rsidRDefault="00E05AA4" w:rsidP="00E05AA4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Comments:</w:t>
            </w:r>
            <w:r w:rsidR="006945D2">
              <w:rPr>
                <w:b/>
                <w:color w:val="FF0000"/>
              </w:rPr>
              <w:t xml:space="preserve"> Used by connector Block</w:t>
            </w:r>
          </w:p>
          <w:p w14:paraId="43B7D41E" w14:textId="77777777" w:rsidR="0062395A" w:rsidRPr="00EF4A32" w:rsidRDefault="0062395A" w:rsidP="00DB7149">
            <w:pPr>
              <w:rPr>
                <w:color w:val="FF0000"/>
              </w:rPr>
            </w:pPr>
          </w:p>
        </w:tc>
      </w:tr>
    </w:tbl>
    <w:p w14:paraId="145C5972" w14:textId="77777777" w:rsidR="0062395A" w:rsidRPr="00EF4A32" w:rsidRDefault="0062395A" w:rsidP="0062395A">
      <w:pPr>
        <w:rPr>
          <w:color w:val="FF0000"/>
        </w:rPr>
      </w:pPr>
    </w:p>
    <w:p w14:paraId="35E01CFE" w14:textId="77777777" w:rsidR="0062395A" w:rsidRPr="00EF4A32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FA46D4" w:rsidRPr="00FA46D4" w14:paraId="2EAC6234" w14:textId="77777777" w:rsidTr="0062395A">
        <w:trPr>
          <w:trHeight w:val="25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070D" w14:textId="66CDC688" w:rsidR="0062395A" w:rsidRPr="00FA46D4" w:rsidRDefault="0062395A" w:rsidP="00DB7149">
            <w:r w:rsidRPr="00FA46D4">
              <w:rPr>
                <w:b/>
              </w:rPr>
              <w:t>Class Name:</w:t>
            </w:r>
            <w:r w:rsidRPr="00FA46D4">
              <w:t xml:space="preserve"> Connector </w:t>
            </w:r>
            <w:r w:rsidR="00EC121E">
              <w:t>Block</w:t>
            </w:r>
          </w:p>
        </w:tc>
      </w:tr>
      <w:tr w:rsidR="00FA46D4" w:rsidRPr="00FA46D4" w14:paraId="074C3949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02EB2" w14:textId="77777777" w:rsidR="0062395A" w:rsidRPr="00FA46D4" w:rsidRDefault="0062395A" w:rsidP="00DB7149">
            <w:r w:rsidRPr="00FA46D4">
              <w:rPr>
                <w:b/>
              </w:rPr>
              <w:t xml:space="preserve">Description: </w:t>
            </w:r>
            <w:r w:rsidRPr="00FA46D4">
              <w:t>Superclasss is Protocol Decision Tree Construct</w:t>
            </w:r>
            <w:r w:rsidRPr="00FA46D4">
              <w:rPr>
                <w:b/>
              </w:rPr>
              <w:t xml:space="preserve"> </w:t>
            </w:r>
          </w:p>
        </w:tc>
      </w:tr>
      <w:tr w:rsidR="00FA46D4" w:rsidRPr="00FA46D4" w14:paraId="780A6220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5819" w14:textId="6BDF6465" w:rsidR="0062395A" w:rsidRDefault="0062395A" w:rsidP="0062395A">
            <w:pPr>
              <w:rPr>
                <w:b/>
              </w:rPr>
            </w:pPr>
            <w:r w:rsidRPr="00FA46D4">
              <w:rPr>
                <w:b/>
              </w:rPr>
              <w:t>Contracts:</w:t>
            </w:r>
          </w:p>
          <w:p w14:paraId="741B691B" w14:textId="71A708DE" w:rsidR="00FA46D4" w:rsidRPr="00FA46D4" w:rsidRDefault="00FA46D4" w:rsidP="005E3DEA">
            <w:pPr>
              <w:pStyle w:val="ListParagraph"/>
              <w:numPr>
                <w:ilvl w:val="0"/>
                <w:numId w:val="27"/>
              </w:numPr>
            </w:pPr>
            <w:r w:rsidRPr="00FA46D4">
              <w:t>Knows resultant of expression tree</w:t>
            </w:r>
          </w:p>
          <w:p w14:paraId="7CC681DB" w14:textId="193F1F90" w:rsidR="0062395A" w:rsidRPr="00FA46D4" w:rsidRDefault="00FA46D4" w:rsidP="0062395A">
            <w:r>
              <w:t xml:space="preserve">                 </w:t>
            </w:r>
            <w:r w:rsidR="00BF19D5" w:rsidRPr="00FA46D4">
              <w:t>Knows Result of expression construct</w:t>
            </w:r>
          </w:p>
          <w:p w14:paraId="55E439C2" w14:textId="77777777" w:rsidR="00BF19D5" w:rsidRPr="00FA46D4" w:rsidRDefault="00BF19D5" w:rsidP="0062395A"/>
          <w:p w14:paraId="6670B966" w14:textId="77777777" w:rsidR="0062395A" w:rsidRPr="00FA46D4" w:rsidRDefault="0062395A" w:rsidP="0062395A">
            <w:pPr>
              <w:rPr>
                <w:b/>
              </w:rPr>
            </w:pPr>
            <w:r w:rsidRPr="00FA46D4">
              <w:rPr>
                <w:b/>
              </w:rPr>
              <w:t>Private Responsibilities:</w:t>
            </w:r>
          </w:p>
          <w:p w14:paraId="0D856E3A" w14:textId="77777777" w:rsidR="0062395A" w:rsidRPr="00FA46D4" w:rsidRDefault="0062395A" w:rsidP="0062395A"/>
          <w:p w14:paraId="52E25753" w14:textId="77777777" w:rsidR="0062395A" w:rsidRPr="00FA46D4" w:rsidRDefault="0062395A" w:rsidP="0062395A"/>
          <w:p w14:paraId="503CE417" w14:textId="77777777" w:rsidR="0062395A" w:rsidRPr="00FA46D4" w:rsidRDefault="0062395A" w:rsidP="0062395A"/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377F" w14:textId="77777777" w:rsidR="0062395A" w:rsidRPr="00FA46D4" w:rsidRDefault="0062395A" w:rsidP="0062395A">
            <w:pPr>
              <w:rPr>
                <w:b/>
              </w:rPr>
            </w:pPr>
            <w:r w:rsidRPr="00FA46D4">
              <w:rPr>
                <w:b/>
              </w:rPr>
              <w:t>Collaborations:</w:t>
            </w:r>
          </w:p>
          <w:p w14:paraId="08B5C622" w14:textId="77777777" w:rsidR="0062395A" w:rsidRPr="00FA46D4" w:rsidRDefault="00BF19D5" w:rsidP="0062395A">
            <w:r w:rsidRPr="00FA46D4">
              <w:t>Expression Construct(1)</w:t>
            </w:r>
          </w:p>
          <w:p w14:paraId="6EE8E79D" w14:textId="1A8C0558" w:rsidR="00BF19D5" w:rsidRPr="00FA46D4" w:rsidRDefault="00BF19D5" w:rsidP="0062395A"/>
        </w:tc>
      </w:tr>
      <w:tr w:rsidR="00FA46D4" w:rsidRPr="00FA46D4" w14:paraId="16D3A312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5BA3" w14:textId="77777777" w:rsidR="00E05AA4" w:rsidRPr="00FA46D4" w:rsidRDefault="00E05AA4" w:rsidP="00E05AA4">
            <w:pPr>
              <w:rPr>
                <w:b/>
              </w:rPr>
            </w:pPr>
            <w:r w:rsidRPr="00FA46D4">
              <w:rPr>
                <w:b/>
              </w:rPr>
              <w:t>Comments:</w:t>
            </w:r>
          </w:p>
          <w:p w14:paraId="1BBF595A" w14:textId="77777777" w:rsidR="0062395A" w:rsidRPr="00FA46D4" w:rsidRDefault="0062395A" w:rsidP="00DB7149"/>
        </w:tc>
      </w:tr>
    </w:tbl>
    <w:p w14:paraId="5023A70E" w14:textId="7235AA70" w:rsidR="0062395A" w:rsidRDefault="0062395A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373856" w:rsidRPr="00EF4A32" w14:paraId="3995F2ED" w14:textId="77777777" w:rsidTr="00AE74E7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86EF9" w14:textId="5D41411E" w:rsidR="00373856" w:rsidRPr="00EF4A32" w:rsidRDefault="00373856" w:rsidP="00AE74E7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>Class Name:</w:t>
            </w:r>
            <w:r w:rsidRPr="00EF4A3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Start Block</w:t>
            </w:r>
          </w:p>
        </w:tc>
      </w:tr>
      <w:tr w:rsidR="00373856" w:rsidRPr="00EF4A32" w14:paraId="23B48FCA" w14:textId="77777777" w:rsidTr="00AE74E7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55396" w14:textId="77777777" w:rsidR="00373856" w:rsidRPr="00EF4A32" w:rsidRDefault="00373856" w:rsidP="00AE74E7">
            <w:pPr>
              <w:rPr>
                <w:color w:val="FF0000"/>
              </w:rPr>
            </w:pPr>
            <w:r w:rsidRPr="00EF4A32">
              <w:rPr>
                <w:b/>
                <w:color w:val="FF0000"/>
              </w:rPr>
              <w:t xml:space="preserve">Description: </w:t>
            </w:r>
            <w:r w:rsidRPr="00EF4A32">
              <w:rPr>
                <w:color w:val="FF0000"/>
              </w:rPr>
              <w:t>Structure representing the architecture of a protocol</w:t>
            </w:r>
          </w:p>
        </w:tc>
      </w:tr>
      <w:tr w:rsidR="00373856" w:rsidRPr="00EF4A32" w14:paraId="0D34AFB2" w14:textId="77777777" w:rsidTr="00AE74E7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CFA3E" w14:textId="52366B07" w:rsidR="00373856" w:rsidRDefault="00373856" w:rsidP="00AE74E7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Contracts:</w:t>
            </w:r>
          </w:p>
          <w:p w14:paraId="0CB4D33F" w14:textId="12CF84F9" w:rsidR="003B3A78" w:rsidRPr="003B3A78" w:rsidRDefault="003B3A78" w:rsidP="005E3DEA">
            <w:pPr>
              <w:pStyle w:val="ListParagraph"/>
              <w:numPr>
                <w:ilvl w:val="0"/>
                <w:numId w:val="49"/>
              </w:numPr>
              <w:rPr>
                <w:b/>
                <w:color w:val="FF0000"/>
              </w:rPr>
            </w:pPr>
          </w:p>
          <w:p w14:paraId="4AEDF6DD" w14:textId="7ECFCFF7" w:rsidR="003B3A78" w:rsidRDefault="00EC472B" w:rsidP="005E3DEA">
            <w:pPr>
              <w:pStyle w:val="ListParagraph"/>
              <w:numPr>
                <w:ilvl w:val="0"/>
                <w:numId w:val="50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Registers with Protocol Decision Tree</w:t>
            </w:r>
          </w:p>
          <w:p w14:paraId="601437F2" w14:textId="39F6C4F0" w:rsidR="00DD73B2" w:rsidRPr="003B3A78" w:rsidRDefault="00DD73B2" w:rsidP="005E3DEA">
            <w:pPr>
              <w:pStyle w:val="ListParagraph"/>
              <w:numPr>
                <w:ilvl w:val="0"/>
                <w:numId w:val="50"/>
              </w:numPr>
              <w:rPr>
                <w:b/>
                <w:color w:val="FF0000"/>
              </w:rPr>
            </w:pPr>
            <w:r w:rsidRPr="003B3A78">
              <w:rPr>
                <w:b/>
                <w:color w:val="FF0000"/>
              </w:rPr>
              <w:t>Knows Protocol Dependency</w:t>
            </w:r>
          </w:p>
          <w:p w14:paraId="1279A8A1" w14:textId="77777777" w:rsidR="00373856" w:rsidRPr="00EF4A32" w:rsidRDefault="00373856" w:rsidP="00AE74E7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Private Responsibilities:</w:t>
            </w:r>
          </w:p>
          <w:p w14:paraId="1A969737" w14:textId="77777777" w:rsidR="00373856" w:rsidRPr="00EF4A32" w:rsidRDefault="00373856" w:rsidP="00AE74E7">
            <w:pPr>
              <w:rPr>
                <w:color w:val="FF0000"/>
              </w:rPr>
            </w:pPr>
          </w:p>
          <w:p w14:paraId="1E33CDA8" w14:textId="77777777" w:rsidR="00373856" w:rsidRPr="00EF4A32" w:rsidRDefault="00373856" w:rsidP="00AE74E7">
            <w:pPr>
              <w:rPr>
                <w:color w:val="FF0000"/>
              </w:rPr>
            </w:pPr>
          </w:p>
          <w:p w14:paraId="4465741B" w14:textId="77777777" w:rsidR="00373856" w:rsidRPr="00EF4A32" w:rsidRDefault="00373856" w:rsidP="00AE74E7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13FE" w14:textId="77777777" w:rsidR="00373856" w:rsidRPr="00EF4A32" w:rsidRDefault="00373856" w:rsidP="00AE74E7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Collaborations:</w:t>
            </w:r>
          </w:p>
          <w:p w14:paraId="73BB0560" w14:textId="68CA2504" w:rsidR="00AE74E7" w:rsidRDefault="00AE74E7" w:rsidP="00AE74E7">
            <w:pPr>
              <w:rPr>
                <w:color w:val="FF0000"/>
              </w:rPr>
            </w:pPr>
          </w:p>
          <w:p w14:paraId="4B0EC320" w14:textId="78C79FCC" w:rsidR="00373856" w:rsidRDefault="00872925" w:rsidP="00AE74E7">
            <w:pPr>
              <w:rPr>
                <w:color w:val="FF0000"/>
              </w:rPr>
            </w:pPr>
            <w:r>
              <w:rPr>
                <w:color w:val="FF0000"/>
              </w:rPr>
              <w:t>Protocol Decision Tree(</w:t>
            </w:r>
            <w:r w:rsidR="00C53E70">
              <w:rPr>
                <w:color w:val="FF0000"/>
              </w:rPr>
              <w:t>2</w:t>
            </w:r>
            <w:r>
              <w:rPr>
                <w:color w:val="FF0000"/>
              </w:rPr>
              <w:t>)</w:t>
            </w:r>
          </w:p>
          <w:p w14:paraId="10606ED5" w14:textId="77777777" w:rsidR="00373856" w:rsidRDefault="00373856" w:rsidP="00AE74E7">
            <w:pPr>
              <w:rPr>
                <w:color w:val="FF0000"/>
              </w:rPr>
            </w:pPr>
          </w:p>
          <w:p w14:paraId="5E888A70" w14:textId="77777777" w:rsidR="00373856" w:rsidRDefault="00373856" w:rsidP="00AE74E7">
            <w:pPr>
              <w:rPr>
                <w:color w:val="FF0000"/>
              </w:rPr>
            </w:pPr>
          </w:p>
          <w:p w14:paraId="3733D935" w14:textId="77777777" w:rsidR="00373856" w:rsidRDefault="00373856" w:rsidP="00AE74E7">
            <w:pPr>
              <w:rPr>
                <w:color w:val="FF0000"/>
              </w:rPr>
            </w:pPr>
          </w:p>
          <w:p w14:paraId="5B209D05" w14:textId="5EB12147" w:rsidR="00373856" w:rsidRPr="00EF4A32" w:rsidRDefault="00373856" w:rsidP="00AE74E7">
            <w:pPr>
              <w:rPr>
                <w:color w:val="FF0000"/>
              </w:rPr>
            </w:pPr>
          </w:p>
        </w:tc>
      </w:tr>
      <w:tr w:rsidR="00373856" w:rsidRPr="00EF4A32" w14:paraId="659E2C29" w14:textId="77777777" w:rsidTr="00AE74E7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0233" w14:textId="77777777" w:rsidR="00373856" w:rsidRPr="00EF4A32" w:rsidRDefault="00373856" w:rsidP="00AE74E7">
            <w:pPr>
              <w:rPr>
                <w:b/>
                <w:color w:val="FF0000"/>
              </w:rPr>
            </w:pPr>
            <w:r w:rsidRPr="00EF4A32">
              <w:rPr>
                <w:b/>
                <w:color w:val="FF0000"/>
              </w:rPr>
              <w:t>Comments:</w:t>
            </w:r>
            <w:r>
              <w:rPr>
                <w:b/>
                <w:color w:val="FF0000"/>
              </w:rPr>
              <w:t xml:space="preserve"> </w:t>
            </w:r>
            <w:r w:rsidRPr="009B3A32">
              <w:rPr>
                <w:color w:val="FF0000"/>
              </w:rPr>
              <w:t>A data structure</w:t>
            </w:r>
            <w:r>
              <w:rPr>
                <w:color w:val="FF0000"/>
              </w:rPr>
              <w:t xml:space="preserve">, Contract 1: Associates itself with Project State, Rename to blocks, rename al constructs to </w:t>
            </w:r>
            <w:r w:rsidRPr="001F104C">
              <w:rPr>
                <w:color w:val="FF0000"/>
                <w:u w:val="single"/>
              </w:rPr>
              <w:t xml:space="preserve">__ </w:t>
            </w:r>
            <w:r>
              <w:rPr>
                <w:color w:val="FF0000"/>
              </w:rPr>
              <w:t>block, create start block and end block subclasses of block</w:t>
            </w:r>
          </w:p>
          <w:p w14:paraId="277243C2" w14:textId="77777777" w:rsidR="00373856" w:rsidRPr="00EF4A32" w:rsidRDefault="00373856" w:rsidP="00AE74E7">
            <w:pPr>
              <w:rPr>
                <w:color w:val="FF0000"/>
              </w:rPr>
            </w:pPr>
          </w:p>
        </w:tc>
      </w:tr>
    </w:tbl>
    <w:p w14:paraId="0FD88619" w14:textId="009D26DB" w:rsidR="00373856" w:rsidRDefault="00373856" w:rsidP="0062395A">
      <w:pPr>
        <w:rPr>
          <w:color w:val="FF0000"/>
        </w:rPr>
      </w:pPr>
    </w:p>
    <w:p w14:paraId="27E854C2" w14:textId="353FE546" w:rsidR="00373856" w:rsidRDefault="00373856" w:rsidP="0062395A">
      <w:pPr>
        <w:rPr>
          <w:color w:val="FF0000"/>
        </w:rPr>
      </w:pPr>
    </w:p>
    <w:p w14:paraId="6F4B7995" w14:textId="3D842A16" w:rsidR="00DD73B2" w:rsidRDefault="00DD73B2" w:rsidP="0062395A">
      <w:pPr>
        <w:rPr>
          <w:color w:val="FF0000"/>
        </w:rPr>
      </w:pPr>
    </w:p>
    <w:p w14:paraId="124F69A2" w14:textId="0B9424F3" w:rsidR="00DD73B2" w:rsidRDefault="00DD73B2" w:rsidP="0062395A">
      <w:pPr>
        <w:rPr>
          <w:color w:val="FF0000"/>
        </w:rPr>
      </w:pPr>
    </w:p>
    <w:p w14:paraId="4D5A417D" w14:textId="1A8F2FA1" w:rsidR="00DD73B2" w:rsidRDefault="00DD73B2" w:rsidP="0062395A">
      <w:pPr>
        <w:rPr>
          <w:color w:val="FF0000"/>
        </w:rPr>
      </w:pPr>
    </w:p>
    <w:p w14:paraId="0222F774" w14:textId="77777777" w:rsidR="00DD73B2" w:rsidRPr="00EF4A32" w:rsidRDefault="00DD73B2" w:rsidP="0062395A">
      <w:pPr>
        <w:rPr>
          <w:color w:val="FF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18"/>
        <w:gridCol w:w="4572"/>
      </w:tblGrid>
      <w:tr w:rsidR="007E30FA" w:rsidRPr="007E30FA" w14:paraId="7F8E365C" w14:textId="77777777" w:rsidTr="0062395A">
        <w:trPr>
          <w:trHeight w:val="25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A2CD" w14:textId="0409B300" w:rsidR="0062395A" w:rsidRPr="005C111C" w:rsidRDefault="0062395A" w:rsidP="00DB7149">
            <w:pPr>
              <w:rPr>
                <w:color w:val="FF0000"/>
              </w:rPr>
            </w:pPr>
            <w:r w:rsidRPr="005C111C">
              <w:rPr>
                <w:b/>
                <w:color w:val="FF0000"/>
              </w:rPr>
              <w:t>Class Name:</w:t>
            </w:r>
            <w:r w:rsidRPr="005C111C">
              <w:rPr>
                <w:color w:val="FF0000"/>
              </w:rPr>
              <w:t xml:space="preserve"> </w:t>
            </w:r>
            <w:r w:rsidR="001562F3" w:rsidRPr="005C111C">
              <w:rPr>
                <w:color w:val="FF0000"/>
              </w:rPr>
              <w:t>Field Block</w:t>
            </w:r>
          </w:p>
        </w:tc>
      </w:tr>
      <w:tr w:rsidR="007E30FA" w:rsidRPr="007E30FA" w14:paraId="5C44ED7C" w14:textId="77777777" w:rsidTr="0062395A"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67DB" w14:textId="77777777" w:rsidR="0062395A" w:rsidRPr="005C111C" w:rsidRDefault="0062395A" w:rsidP="00DB7149">
            <w:pPr>
              <w:rPr>
                <w:color w:val="FF0000"/>
              </w:rPr>
            </w:pPr>
            <w:r w:rsidRPr="005C111C">
              <w:rPr>
                <w:b/>
                <w:color w:val="FF0000"/>
              </w:rPr>
              <w:t xml:space="preserve">Description: </w:t>
            </w:r>
            <w:r w:rsidRPr="005C111C">
              <w:rPr>
                <w:color w:val="FF0000"/>
              </w:rPr>
              <w:t>Super Class: Protocol Decision Tree Construct</w:t>
            </w:r>
          </w:p>
        </w:tc>
      </w:tr>
      <w:tr w:rsidR="007E30FA" w:rsidRPr="007E30FA" w14:paraId="3F3EB8E8" w14:textId="77777777" w:rsidTr="0062395A">
        <w:trPr>
          <w:trHeight w:val="920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79F56" w14:textId="7BF6142C" w:rsidR="0062395A" w:rsidRDefault="0062395A" w:rsidP="0062395A">
            <w:pPr>
              <w:rPr>
                <w:b/>
                <w:color w:val="FF0000"/>
              </w:rPr>
            </w:pPr>
            <w:r w:rsidRPr="005C111C">
              <w:rPr>
                <w:b/>
                <w:color w:val="FF0000"/>
              </w:rPr>
              <w:t>Contracts:</w:t>
            </w:r>
          </w:p>
          <w:p w14:paraId="2A70D033" w14:textId="2BD5170D" w:rsidR="00AC7677" w:rsidRPr="00AC7677" w:rsidRDefault="00AC7677" w:rsidP="005E3DEA">
            <w:pPr>
              <w:pStyle w:val="ListParagraph"/>
              <w:numPr>
                <w:ilvl w:val="0"/>
                <w:numId w:val="54"/>
              </w:numPr>
              <w:rPr>
                <w:b/>
                <w:color w:val="FF0000"/>
              </w:rPr>
            </w:pPr>
          </w:p>
          <w:p w14:paraId="7C0C82AE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 xml:space="preserve">Knows abbreviation </w:t>
            </w:r>
          </w:p>
          <w:p w14:paraId="5E7AFB0D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description</w:t>
            </w:r>
          </w:p>
          <w:p w14:paraId="61DACAE6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reference list</w:t>
            </w:r>
            <w:r w:rsidRPr="00AC7677">
              <w:rPr>
                <w:color w:val="FF0000"/>
              </w:rPr>
              <w:tab/>
            </w:r>
          </w:p>
          <w:p w14:paraId="62C2034A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Data type</w:t>
            </w:r>
          </w:p>
          <w:p w14:paraId="3E518930" w14:textId="77777777" w:rsidR="00AC7677" w:rsidRDefault="005C111C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required</w:t>
            </w:r>
          </w:p>
          <w:p w14:paraId="0D634EE1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base</w:t>
            </w:r>
          </w:p>
          <w:p w14:paraId="62C66346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mask</w:t>
            </w:r>
          </w:p>
          <w:p w14:paraId="0D6B9B54" w14:textId="77777777" w:rsid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value constraint</w:t>
            </w:r>
          </w:p>
          <w:p w14:paraId="29B2224A" w14:textId="6A63B034" w:rsidR="007E30FA" w:rsidRP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Size</w:t>
            </w:r>
          </w:p>
          <w:p w14:paraId="5646415F" w14:textId="4F17C860" w:rsidR="00AC7677" w:rsidRPr="00AC7677" w:rsidRDefault="00AC7677" w:rsidP="005E3DEA">
            <w:pPr>
              <w:pStyle w:val="ListParagraph"/>
              <w:numPr>
                <w:ilvl w:val="0"/>
                <w:numId w:val="54"/>
              </w:numPr>
              <w:rPr>
                <w:color w:val="FF0000"/>
              </w:rPr>
            </w:pPr>
          </w:p>
          <w:p w14:paraId="31DA26FB" w14:textId="1CB31271" w:rsidR="007E30FA" w:rsidRPr="00AC7677" w:rsidRDefault="007E30FA" w:rsidP="005E3DEA">
            <w:pPr>
              <w:pStyle w:val="ListParagraph"/>
              <w:numPr>
                <w:ilvl w:val="0"/>
                <w:numId w:val="55"/>
              </w:numPr>
              <w:rPr>
                <w:color w:val="FF0000"/>
              </w:rPr>
            </w:pPr>
            <w:r w:rsidRPr="00AC7677">
              <w:rPr>
                <w:color w:val="FF0000"/>
              </w:rPr>
              <w:t>Knows it end block</w:t>
            </w:r>
          </w:p>
          <w:p w14:paraId="7F28BC20" w14:textId="77777777" w:rsidR="007E30FA" w:rsidRPr="005C111C" w:rsidRDefault="007E30FA" w:rsidP="007E30FA">
            <w:pPr>
              <w:tabs>
                <w:tab w:val="left" w:pos="2304"/>
              </w:tabs>
              <w:rPr>
                <w:color w:val="FF0000"/>
              </w:rPr>
            </w:pPr>
          </w:p>
          <w:p w14:paraId="52554CE2" w14:textId="77777777" w:rsidR="0062395A" w:rsidRPr="005C111C" w:rsidRDefault="0062395A" w:rsidP="0062395A">
            <w:pPr>
              <w:rPr>
                <w:b/>
                <w:color w:val="FF0000"/>
              </w:rPr>
            </w:pPr>
            <w:r w:rsidRPr="005C111C">
              <w:rPr>
                <w:b/>
                <w:color w:val="FF0000"/>
              </w:rPr>
              <w:t>Private Responsibilities:</w:t>
            </w:r>
          </w:p>
          <w:p w14:paraId="398143E0" w14:textId="77777777" w:rsidR="0062395A" w:rsidRPr="005C111C" w:rsidRDefault="0062395A" w:rsidP="007E30FA">
            <w:pPr>
              <w:rPr>
                <w:color w:val="FF0000"/>
              </w:rPr>
            </w:pP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ADC3" w14:textId="77777777" w:rsidR="0062395A" w:rsidRPr="005C111C" w:rsidRDefault="0062395A" w:rsidP="0062395A">
            <w:pPr>
              <w:rPr>
                <w:b/>
                <w:color w:val="FF0000"/>
              </w:rPr>
            </w:pPr>
            <w:r w:rsidRPr="005C111C">
              <w:rPr>
                <w:b/>
                <w:color w:val="FF0000"/>
              </w:rPr>
              <w:t>Collaborations:</w:t>
            </w:r>
          </w:p>
          <w:p w14:paraId="3FA5E642" w14:textId="77777777" w:rsidR="0062395A" w:rsidRPr="005C111C" w:rsidRDefault="0062395A" w:rsidP="0062395A">
            <w:pPr>
              <w:rPr>
                <w:color w:val="FF0000"/>
              </w:rPr>
            </w:pPr>
          </w:p>
          <w:p w14:paraId="57FF9347" w14:textId="77777777" w:rsidR="007E30FA" w:rsidRPr="005C111C" w:rsidRDefault="007E30FA" w:rsidP="0062395A">
            <w:pPr>
              <w:rPr>
                <w:color w:val="FF0000"/>
              </w:rPr>
            </w:pPr>
          </w:p>
          <w:p w14:paraId="6DB7CCF5" w14:textId="485DF7FD" w:rsidR="007E30FA" w:rsidRPr="005C111C" w:rsidRDefault="007E30FA" w:rsidP="0062395A">
            <w:pPr>
              <w:rPr>
                <w:color w:val="FF0000"/>
              </w:rPr>
            </w:pPr>
            <w:r w:rsidRPr="005C111C">
              <w:rPr>
                <w:color w:val="FF0000"/>
              </w:rPr>
              <w:t>Reference List (1)</w:t>
            </w:r>
          </w:p>
        </w:tc>
      </w:tr>
      <w:tr w:rsidR="007E30FA" w:rsidRPr="007E30FA" w14:paraId="3275CC77" w14:textId="77777777" w:rsidTr="0062395A">
        <w:trPr>
          <w:trHeight w:val="296"/>
        </w:trPr>
        <w:tc>
          <w:tcPr>
            <w:tcW w:w="8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7751" w14:textId="77777777" w:rsidR="00E05AA4" w:rsidRPr="005C111C" w:rsidRDefault="00E05AA4" w:rsidP="00E05AA4">
            <w:pPr>
              <w:rPr>
                <w:b/>
                <w:color w:val="FF0000"/>
              </w:rPr>
            </w:pPr>
            <w:r w:rsidRPr="005C111C">
              <w:rPr>
                <w:b/>
                <w:color w:val="FF0000"/>
              </w:rPr>
              <w:t>Comments:</w:t>
            </w:r>
          </w:p>
          <w:p w14:paraId="4B1652DD" w14:textId="77777777" w:rsidR="0062395A" w:rsidRPr="005C111C" w:rsidRDefault="0062395A" w:rsidP="00DB7149">
            <w:pPr>
              <w:rPr>
                <w:color w:val="FF0000"/>
              </w:rPr>
            </w:pPr>
          </w:p>
        </w:tc>
      </w:tr>
    </w:tbl>
    <w:p w14:paraId="6C31C573" w14:textId="77777777" w:rsidR="00D468AD" w:rsidRDefault="00D468AD" w:rsidP="00EF0811"/>
    <w:p w14:paraId="4C70ACE9" w14:textId="77777777" w:rsidR="00EF0811" w:rsidRDefault="00EF0811" w:rsidP="00EF0811">
      <w:pPr>
        <w:pStyle w:val="Heading1"/>
      </w:pPr>
      <w:bookmarkStart w:id="7" w:name="_Toc445824971"/>
      <w:r>
        <w:t>Subsystem Cards</w:t>
      </w:r>
      <w:bookmarkEnd w:id="7"/>
    </w:p>
    <w:p w14:paraId="19A64249" w14:textId="77777777" w:rsidR="00EF0811" w:rsidRDefault="00EF0811" w:rsidP="00EF08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90"/>
      </w:tblGrid>
      <w:tr w:rsidR="00EF0811" w:rsidRPr="00101304" w14:paraId="1616A79D" w14:textId="77777777" w:rsidTr="00DB7149">
        <w:tc>
          <w:tcPr>
            <w:tcW w:w="9198" w:type="dxa"/>
          </w:tcPr>
          <w:p w14:paraId="1A49A39E" w14:textId="77777777" w:rsidR="00EF0811" w:rsidRPr="00101304" w:rsidRDefault="00EF0811" w:rsidP="00EF0811">
            <w:r>
              <w:rPr>
                <w:b/>
              </w:rPr>
              <w:t>Subsystem</w:t>
            </w:r>
            <w:r w:rsidRPr="00101304">
              <w:rPr>
                <w:b/>
              </w:rPr>
              <w:t xml:space="preserve"> Name:</w:t>
            </w:r>
            <w:r w:rsidRPr="00101304">
              <w:t xml:space="preserve"> </w:t>
            </w:r>
          </w:p>
        </w:tc>
      </w:tr>
      <w:tr w:rsidR="00EF0811" w:rsidRPr="00101304" w14:paraId="019508CB" w14:textId="77777777" w:rsidTr="00DB7149">
        <w:tc>
          <w:tcPr>
            <w:tcW w:w="9198" w:type="dxa"/>
          </w:tcPr>
          <w:p w14:paraId="7E28E2E3" w14:textId="77777777" w:rsidR="00EF0811" w:rsidRPr="001E7466" w:rsidRDefault="00EF0811" w:rsidP="00EF0811">
            <w:r>
              <w:rPr>
                <w:b/>
              </w:rPr>
              <w:t xml:space="preserve">Classes: </w:t>
            </w:r>
          </w:p>
        </w:tc>
      </w:tr>
      <w:tr w:rsidR="00EF0811" w:rsidRPr="00101304" w14:paraId="1BD4F7F0" w14:textId="77777777" w:rsidTr="00DB7149">
        <w:tc>
          <w:tcPr>
            <w:tcW w:w="9198" w:type="dxa"/>
          </w:tcPr>
          <w:p w14:paraId="4D7EFDA1" w14:textId="77777777" w:rsidR="00EF0811" w:rsidRPr="001E7466" w:rsidRDefault="00EF0811" w:rsidP="00DB7149">
            <w:r>
              <w:rPr>
                <w:b/>
              </w:rPr>
              <w:t xml:space="preserve">Collabortaion Graph: </w:t>
            </w:r>
          </w:p>
        </w:tc>
      </w:tr>
      <w:tr w:rsidR="00EF0811" w:rsidRPr="00101304" w14:paraId="743ABD45" w14:textId="77777777" w:rsidTr="00DB7149">
        <w:tc>
          <w:tcPr>
            <w:tcW w:w="9198" w:type="dxa"/>
          </w:tcPr>
          <w:p w14:paraId="54386716" w14:textId="77777777" w:rsidR="00EF0811" w:rsidRDefault="00EF0811" w:rsidP="00EF0811">
            <w:pPr>
              <w:rPr>
                <w:b/>
              </w:rPr>
            </w:pPr>
            <w:r>
              <w:rPr>
                <w:b/>
              </w:rPr>
              <w:t xml:space="preserve">Description: </w:t>
            </w:r>
          </w:p>
          <w:p w14:paraId="12D799FA" w14:textId="77777777" w:rsidR="00EF0811" w:rsidRDefault="00EF0811" w:rsidP="00DB7149">
            <w:pPr>
              <w:rPr>
                <w:b/>
              </w:rPr>
            </w:pPr>
          </w:p>
        </w:tc>
      </w:tr>
      <w:tr w:rsidR="00EF0811" w:rsidRPr="00101304" w14:paraId="0B76B094" w14:textId="77777777" w:rsidTr="00DB7149">
        <w:trPr>
          <w:trHeight w:val="920"/>
        </w:trPr>
        <w:tc>
          <w:tcPr>
            <w:tcW w:w="9198" w:type="dxa"/>
          </w:tcPr>
          <w:p w14:paraId="0C7BFBC7" w14:textId="77777777" w:rsidR="00EF0811" w:rsidRPr="00EF0811" w:rsidRDefault="00EF0811" w:rsidP="00DB7149">
            <w:pPr>
              <w:rPr>
                <w:b/>
              </w:rPr>
            </w:pPr>
            <w:r>
              <w:rPr>
                <w:b/>
              </w:rPr>
              <w:t>Contracts:</w:t>
            </w:r>
          </w:p>
        </w:tc>
      </w:tr>
    </w:tbl>
    <w:p w14:paraId="6360C27B" w14:textId="4BD6A324" w:rsidR="00EF0811" w:rsidRDefault="00EF0811" w:rsidP="00EF0811"/>
    <w:p w14:paraId="043D89A1" w14:textId="47D58808" w:rsidR="00FA46D4" w:rsidRDefault="00FA46D4" w:rsidP="00EF0811"/>
    <w:p w14:paraId="65D06AA1" w14:textId="07978685" w:rsidR="00FA46D4" w:rsidRDefault="00FA46D4" w:rsidP="00EF0811"/>
    <w:p w14:paraId="5B106299" w14:textId="1EA36FF6" w:rsidR="00FA46D4" w:rsidRDefault="00FA46D4" w:rsidP="00EF0811"/>
    <w:p w14:paraId="7F0AE4D0" w14:textId="5FF90575" w:rsidR="00FA46D4" w:rsidRDefault="00FA46D4" w:rsidP="00EF0811"/>
    <w:p w14:paraId="6F534A1E" w14:textId="694F6153" w:rsidR="00FA46D4" w:rsidRDefault="00FA46D4" w:rsidP="00EF0811"/>
    <w:p w14:paraId="255593E2" w14:textId="5F16F9B3" w:rsidR="00FA46D4" w:rsidRDefault="00FA46D4" w:rsidP="00EF0811"/>
    <w:p w14:paraId="0F763580" w14:textId="44EF3170" w:rsidR="00FA46D4" w:rsidRDefault="00FA46D4" w:rsidP="00EF0811"/>
    <w:p w14:paraId="27486989" w14:textId="20056A10" w:rsidR="00FA46D4" w:rsidRDefault="00FA46D4" w:rsidP="00EF0811"/>
    <w:p w14:paraId="0AC2B19F" w14:textId="6A24D103" w:rsidR="00FA46D4" w:rsidRDefault="00FA46D4" w:rsidP="00EF0811"/>
    <w:p w14:paraId="21735F65" w14:textId="621F7078" w:rsidR="00FA46D4" w:rsidRDefault="00FA46D4" w:rsidP="00EF0811"/>
    <w:p w14:paraId="6B2A9012" w14:textId="5AE5F2A1" w:rsidR="00FA46D4" w:rsidRDefault="00FA46D4" w:rsidP="00EF0811"/>
    <w:p w14:paraId="429A0080" w14:textId="29120B90" w:rsidR="00FA46D4" w:rsidRDefault="00FA46D4" w:rsidP="00EF0811"/>
    <w:p w14:paraId="34525DB8" w14:textId="56E21D7B" w:rsidR="00FA46D4" w:rsidRDefault="00FA46D4" w:rsidP="00EF0811"/>
    <w:p w14:paraId="3B91D605" w14:textId="64CC4B97" w:rsidR="00FA46D4" w:rsidRDefault="00FA46D4" w:rsidP="00EF0811"/>
    <w:p w14:paraId="0C7CCE87" w14:textId="2B0BCF63" w:rsidR="00FA46D4" w:rsidRDefault="00FA46D4" w:rsidP="00EF0811"/>
    <w:p w14:paraId="7F1FC13C" w14:textId="00450473" w:rsidR="00FA46D4" w:rsidRDefault="00FA46D4" w:rsidP="00EF0811"/>
    <w:p w14:paraId="72C867BF" w14:textId="0D40FE88" w:rsidR="00FA46D4" w:rsidRDefault="00FA46D4" w:rsidP="00EF0811"/>
    <w:p w14:paraId="117157BD" w14:textId="443FA735" w:rsidR="00FA46D4" w:rsidRDefault="00FA46D4" w:rsidP="00EF0811"/>
    <w:p w14:paraId="58FE62E9" w14:textId="32256980" w:rsidR="00FA46D4" w:rsidRDefault="00FA46D4" w:rsidP="00EF0811"/>
    <w:p w14:paraId="604D19B5" w14:textId="08E0162A" w:rsidR="00FA46D4" w:rsidRDefault="00FA46D4" w:rsidP="00EF0811"/>
    <w:p w14:paraId="17BF01D5" w14:textId="15B6012D" w:rsidR="00FA46D4" w:rsidRDefault="00FA46D4" w:rsidP="00EF0811"/>
    <w:p w14:paraId="0257E90D" w14:textId="01945910" w:rsidR="00FA46D4" w:rsidRDefault="00FA46D4" w:rsidP="00EF0811"/>
    <w:p w14:paraId="33297D47" w14:textId="59B7DBAF" w:rsidR="00FA46D4" w:rsidRDefault="00FA46D4" w:rsidP="00EF0811"/>
    <w:p w14:paraId="7D73BFE5" w14:textId="5C95AB53" w:rsidR="00FA46D4" w:rsidRDefault="00FA46D4" w:rsidP="00EF0811"/>
    <w:p w14:paraId="74DA8829" w14:textId="7EA67424" w:rsidR="00FA46D4" w:rsidRDefault="00FA46D4" w:rsidP="00EF0811"/>
    <w:p w14:paraId="52C294F8" w14:textId="0DD9CCBB" w:rsidR="00FA46D4" w:rsidRDefault="00FA46D4" w:rsidP="00EF0811"/>
    <w:p w14:paraId="778FE537" w14:textId="77777777" w:rsidR="00FA46D4" w:rsidRDefault="00FA46D4" w:rsidP="00EF0811"/>
    <w:p w14:paraId="1211C2AD" w14:textId="77777777" w:rsidR="00EF0811" w:rsidRDefault="00EF0811" w:rsidP="00EF0811">
      <w:pPr>
        <w:pStyle w:val="Heading1"/>
      </w:pPr>
      <w:bookmarkStart w:id="8" w:name="_Toc445824972"/>
      <w:r>
        <w:t>Diagrams</w:t>
      </w:r>
      <w:bookmarkEnd w:id="8"/>
    </w:p>
    <w:p w14:paraId="4E662018" w14:textId="22F307AC" w:rsidR="00EF0811" w:rsidRDefault="00EF0811" w:rsidP="00EF0811">
      <w:pPr>
        <w:pStyle w:val="Heading2"/>
      </w:pPr>
      <w:bookmarkStart w:id="9" w:name="_Toc445824973"/>
      <w:r>
        <w:t>Collaboration graph</w:t>
      </w:r>
      <w:r w:rsidR="00A22F4C">
        <w:t>s</w:t>
      </w:r>
      <w:bookmarkEnd w:id="9"/>
    </w:p>
    <w:p w14:paraId="607A1811" w14:textId="46FA2210" w:rsidR="00FA46D4" w:rsidRDefault="00FA46D4" w:rsidP="00FA46D4"/>
    <w:p w14:paraId="04F98A25" w14:textId="3925FACC" w:rsidR="00FA46D4" w:rsidRPr="00FA46D4" w:rsidRDefault="00FA46D4" w:rsidP="00FA46D4">
      <w:r>
        <w:rPr>
          <w:noProof/>
        </w:rPr>
        <w:drawing>
          <wp:inline distT="0" distB="0" distL="0" distR="0" wp14:anchorId="01134871" wp14:editId="60843AF5">
            <wp:extent cx="4416425" cy="5715000"/>
            <wp:effectExtent l="0" t="1587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795030_1681348291930822_7422166824264925184_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16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09DE" w14:textId="77777777" w:rsidR="00F84F03" w:rsidRDefault="00F84F03">
      <w:pPr>
        <w:numPr>
          <w:ilvl w:val="0"/>
          <w:numId w:val="13"/>
        </w:numPr>
        <w:rPr>
          <w:vanish/>
          <w:sz w:val="24"/>
          <w:szCs w:val="24"/>
        </w:rPr>
      </w:pPr>
    </w:p>
    <w:sectPr w:rsidR="00F84F03" w:rsidSect="00830540">
      <w:pgSz w:w="12240" w:h="15840" w:code="1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3067" w14:textId="77777777" w:rsidR="005E3DEA" w:rsidRDefault="005E3DEA">
      <w:r>
        <w:separator/>
      </w:r>
    </w:p>
  </w:endnote>
  <w:endnote w:type="continuationSeparator" w:id="0">
    <w:p w14:paraId="45463F8B" w14:textId="77777777" w:rsidR="005E3DEA" w:rsidRDefault="005E3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32BED" w14:textId="77777777" w:rsidR="00AE74E7" w:rsidRDefault="00AE7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AE74E7" w14:paraId="5C71599B" w14:textId="77777777">
      <w:tc>
        <w:tcPr>
          <w:tcW w:w="4428" w:type="dxa"/>
        </w:tcPr>
        <w:p w14:paraId="52C76C79" w14:textId="3E4F684B" w:rsidR="00AE74E7" w:rsidRDefault="00AE74E7">
          <w:pPr>
            <w:pStyle w:val="Footer"/>
          </w:pPr>
          <w:r>
            <w:rPr>
              <w:color w:val="000000"/>
            </w:rPr>
            <w:sym w:font="Symbol" w:char="F0D3"/>
          </w:r>
          <w:r>
            <w:rPr>
              <w:color w:val="000000"/>
            </w:rPr>
            <w:t xml:space="preserve"> 2002 </w:t>
          </w: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4428" w:type="dxa"/>
        </w:tcPr>
        <w:p w14:paraId="47993ACB" w14:textId="77777777" w:rsidR="00AE74E7" w:rsidRDefault="00AE74E7">
          <w:pPr>
            <w:pStyle w:val="Footer"/>
            <w:jc w:val="right"/>
          </w:pPr>
          <w:r>
            <w:t>&lt;Drive:\Directory\Filename.ext&gt;</w:t>
          </w:r>
        </w:p>
      </w:tc>
    </w:tr>
  </w:tbl>
  <w:p w14:paraId="038783AD" w14:textId="77777777" w:rsidR="00AE74E7" w:rsidRDefault="00AE7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4B604" w14:textId="77777777" w:rsidR="00AE74E7" w:rsidRDefault="00AE74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AE74E7" w14:paraId="7E420A2C" w14:textId="77777777">
      <w:trPr>
        <w:trHeight w:hRule="exact" w:val="552"/>
      </w:trPr>
      <w:tc>
        <w:tcPr>
          <w:tcW w:w="3060" w:type="dxa"/>
        </w:tcPr>
        <w:p w14:paraId="6F594CCF" w14:textId="77777777" w:rsidR="00AE74E7" w:rsidRDefault="00AE74E7">
          <w:pPr>
            <w:pStyle w:val="Footer"/>
            <w:spacing w:before="80"/>
            <w:rPr>
              <w:bCs/>
            </w:rPr>
          </w:pPr>
          <w:r>
            <w:t>Subsystems</w:t>
          </w:r>
        </w:p>
        <w:p w14:paraId="4FE48647" w14:textId="77777777" w:rsidR="00AE74E7" w:rsidRDefault="00AE74E7">
          <w:pPr>
            <w:pStyle w:val="Footer"/>
            <w:spacing w:before="80"/>
          </w:pPr>
        </w:p>
        <w:p w14:paraId="0D002CFC" w14:textId="77777777" w:rsidR="00AE74E7" w:rsidRDefault="00AE74E7">
          <w:pPr>
            <w:pStyle w:val="Footer"/>
            <w:spacing w:before="80"/>
          </w:pPr>
        </w:p>
      </w:tc>
      <w:tc>
        <w:tcPr>
          <w:tcW w:w="2880" w:type="dxa"/>
        </w:tcPr>
        <w:p w14:paraId="5ACA7532" w14:textId="2C636942" w:rsidR="00AE74E7" w:rsidRDefault="00AE74E7">
          <w:pPr>
            <w:pStyle w:val="Footer"/>
            <w:spacing w:before="80"/>
            <w:rPr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23FEDB1A" w14:textId="77777777" w:rsidR="00AE74E7" w:rsidRDefault="00AE74E7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0328496B" w14:textId="1AC4ED89" w:rsidR="00AE74E7" w:rsidRDefault="00AE74E7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3/11/2018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9:33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3B954099" w14:textId="77777777" w:rsidR="00AE74E7" w:rsidRDefault="00AE74E7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67DC064C" w14:textId="1A8CF87C" w:rsidR="00AE74E7" w:rsidRDefault="00AE74E7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9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7EEA84D8" w14:textId="77777777" w:rsidR="00AE74E7" w:rsidRDefault="00AE74E7">
          <w:pPr>
            <w:pStyle w:val="Footer"/>
            <w:spacing w:before="80"/>
          </w:pPr>
        </w:p>
        <w:p w14:paraId="05F7609D" w14:textId="77777777" w:rsidR="00AE74E7" w:rsidRDefault="00AE74E7">
          <w:pPr>
            <w:pStyle w:val="Footer"/>
            <w:spacing w:before="80"/>
          </w:pPr>
        </w:p>
      </w:tc>
    </w:tr>
  </w:tbl>
  <w:p w14:paraId="468D4174" w14:textId="77777777" w:rsidR="00AE74E7" w:rsidRDefault="00AE7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C2FE" w14:textId="77777777" w:rsidR="005E3DEA" w:rsidRDefault="005E3DEA">
      <w:r>
        <w:separator/>
      </w:r>
    </w:p>
  </w:footnote>
  <w:footnote w:type="continuationSeparator" w:id="0">
    <w:p w14:paraId="2B55637F" w14:textId="77777777" w:rsidR="005E3DEA" w:rsidRDefault="005E3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3AFA" w14:textId="77777777" w:rsidR="00AE74E7" w:rsidRDefault="00AE7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9641" w14:textId="77777777" w:rsidR="00AE74E7" w:rsidRDefault="00AE74E7">
    <w:pPr>
      <w:rPr>
        <w:sz w:val="24"/>
      </w:rPr>
    </w:pPr>
  </w:p>
  <w:p w14:paraId="339D0F76" w14:textId="77777777" w:rsidR="00AE74E7" w:rsidRDefault="00AE74E7">
    <w:pPr>
      <w:pBdr>
        <w:top w:val="single" w:sz="6" w:space="1" w:color="auto"/>
      </w:pBdr>
      <w:rPr>
        <w:sz w:val="24"/>
      </w:rPr>
    </w:pPr>
  </w:p>
  <w:p w14:paraId="2B66EAA0" w14:textId="5228AAF0" w:rsidR="00AE74E7" w:rsidRDefault="00AE74E7">
    <w:pPr>
      <w:pStyle w:val="Title"/>
    </w:pPr>
    <w:fldSimple w:instr=" DOCPROPERTY &quot;Company&quot;  \* MERGEFORMAT ">
      <w:r>
        <w:t>&lt;Team 7&gt;</w:t>
      </w:r>
    </w:fldSimple>
  </w:p>
  <w:p w14:paraId="2643BDEA" w14:textId="77777777" w:rsidR="00AE74E7" w:rsidRDefault="00AE74E7">
    <w:pPr>
      <w:pBdr>
        <w:bottom w:val="single" w:sz="6" w:space="1" w:color="auto"/>
      </w:pBdr>
      <w:jc w:val="right"/>
      <w:rPr>
        <w:sz w:val="24"/>
      </w:rPr>
    </w:pPr>
  </w:p>
  <w:p w14:paraId="0FD97FEB" w14:textId="77777777" w:rsidR="00AE74E7" w:rsidRDefault="00AE74E7">
    <w:pPr>
      <w:pStyle w:val="Title"/>
    </w:pPr>
  </w:p>
  <w:p w14:paraId="260D1FE8" w14:textId="77777777" w:rsidR="00AE74E7" w:rsidRDefault="00AE74E7">
    <w:pPr>
      <w:pStyle w:val="Title"/>
    </w:pPr>
  </w:p>
  <w:p w14:paraId="608DD056" w14:textId="77777777" w:rsidR="00AE74E7" w:rsidRDefault="00AE74E7">
    <w:pPr>
      <w:pStyle w:val="Title"/>
    </w:pPr>
  </w:p>
  <w:p w14:paraId="3B7E50E7" w14:textId="77777777" w:rsidR="00AE74E7" w:rsidRDefault="00AE74E7">
    <w:pPr>
      <w:pStyle w:val="Title"/>
    </w:pPr>
  </w:p>
  <w:p w14:paraId="77F289B4" w14:textId="77777777" w:rsidR="00AE74E7" w:rsidRDefault="00AE74E7">
    <w:pPr>
      <w:pStyle w:val="Title"/>
    </w:pPr>
  </w:p>
  <w:p w14:paraId="2E99ABCA" w14:textId="77777777" w:rsidR="00AE74E7" w:rsidRDefault="00AE74E7">
    <w:pPr>
      <w:pStyle w:val="Title"/>
    </w:pPr>
  </w:p>
  <w:p w14:paraId="58601F5A" w14:textId="77777777" w:rsidR="00AE74E7" w:rsidRDefault="00AE74E7">
    <w:pPr>
      <w:pStyle w:val="Title"/>
    </w:pPr>
  </w:p>
  <w:p w14:paraId="7A9F97A8" w14:textId="77777777" w:rsidR="00AE74E7" w:rsidRDefault="00AE74E7">
    <w:pPr>
      <w:pStyle w:val="Title"/>
    </w:pPr>
  </w:p>
  <w:p w14:paraId="578A11AC" w14:textId="77777777" w:rsidR="00AE74E7" w:rsidRDefault="00AE74E7">
    <w:pPr>
      <w:pStyle w:val="Title"/>
    </w:pPr>
  </w:p>
  <w:p w14:paraId="66D4E73F" w14:textId="77777777" w:rsidR="00AE74E7" w:rsidRDefault="00AE74E7">
    <w:pPr>
      <w:pStyle w:val="Title"/>
    </w:pPr>
  </w:p>
  <w:p w14:paraId="10B84E15" w14:textId="77777777" w:rsidR="00AE74E7" w:rsidRDefault="00AE74E7"/>
  <w:p w14:paraId="09982837" w14:textId="77777777" w:rsidR="00AE74E7" w:rsidRDefault="00AE74E7"/>
  <w:p w14:paraId="2D4B7C61" w14:textId="77777777" w:rsidR="00AE74E7" w:rsidRDefault="00AE74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64EA7" w14:textId="77777777" w:rsidR="00AE74E7" w:rsidRDefault="00AE74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F9701" w14:textId="77777777" w:rsidR="00AE74E7" w:rsidRDefault="00AE74E7">
    <w:pPr>
      <w:pStyle w:val="Header"/>
    </w:pPr>
    <w:r>
      <w:t>Subsystems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5CE5F6E"/>
    <w:multiLevelType w:val="hybridMultilevel"/>
    <w:tmpl w:val="86FCD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05569"/>
    <w:multiLevelType w:val="hybridMultilevel"/>
    <w:tmpl w:val="A3464278"/>
    <w:lvl w:ilvl="0" w:tplc="DA28D87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0A645113"/>
    <w:multiLevelType w:val="hybridMultilevel"/>
    <w:tmpl w:val="05D04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E4BCA"/>
    <w:multiLevelType w:val="hybridMultilevel"/>
    <w:tmpl w:val="7FAC6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E7F82"/>
    <w:multiLevelType w:val="hybridMultilevel"/>
    <w:tmpl w:val="E6004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E3685"/>
    <w:multiLevelType w:val="hybridMultilevel"/>
    <w:tmpl w:val="1FD48C78"/>
    <w:lvl w:ilvl="0" w:tplc="E980523C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7" w15:restartNumberingAfterBreak="0">
    <w:nsid w:val="1EB25645"/>
    <w:multiLevelType w:val="hybridMultilevel"/>
    <w:tmpl w:val="7D4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B4BF5"/>
    <w:multiLevelType w:val="hybridMultilevel"/>
    <w:tmpl w:val="121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17394"/>
    <w:multiLevelType w:val="hybridMultilevel"/>
    <w:tmpl w:val="A172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4B85"/>
    <w:multiLevelType w:val="hybridMultilevel"/>
    <w:tmpl w:val="511C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E4677"/>
    <w:multiLevelType w:val="hybridMultilevel"/>
    <w:tmpl w:val="ECC01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8758A"/>
    <w:multiLevelType w:val="hybridMultilevel"/>
    <w:tmpl w:val="4FD86E9C"/>
    <w:lvl w:ilvl="0" w:tplc="F578A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3" w15:restartNumberingAfterBreak="0">
    <w:nsid w:val="2CF97B6D"/>
    <w:multiLevelType w:val="hybridMultilevel"/>
    <w:tmpl w:val="121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10124"/>
    <w:multiLevelType w:val="hybridMultilevel"/>
    <w:tmpl w:val="7F0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A18AB"/>
    <w:multiLevelType w:val="hybridMultilevel"/>
    <w:tmpl w:val="F60E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B25CF"/>
    <w:multiLevelType w:val="hybridMultilevel"/>
    <w:tmpl w:val="5538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AC7CE8"/>
    <w:multiLevelType w:val="hybridMultilevel"/>
    <w:tmpl w:val="7B363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5B3DAB"/>
    <w:multiLevelType w:val="hybridMultilevel"/>
    <w:tmpl w:val="7F0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208EE"/>
    <w:multiLevelType w:val="hybridMultilevel"/>
    <w:tmpl w:val="121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627CA"/>
    <w:multiLevelType w:val="hybridMultilevel"/>
    <w:tmpl w:val="7124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B2D756E"/>
    <w:multiLevelType w:val="hybridMultilevel"/>
    <w:tmpl w:val="7F0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128E4"/>
    <w:multiLevelType w:val="hybridMultilevel"/>
    <w:tmpl w:val="121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F4634"/>
    <w:multiLevelType w:val="hybridMultilevel"/>
    <w:tmpl w:val="EF5AF49A"/>
    <w:lvl w:ilvl="0" w:tplc="719E15D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2159D7"/>
    <w:multiLevelType w:val="hybridMultilevel"/>
    <w:tmpl w:val="55507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937AE"/>
    <w:multiLevelType w:val="hybridMultilevel"/>
    <w:tmpl w:val="7B7A6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28" w15:restartNumberingAfterBreak="0">
    <w:nsid w:val="4CAE63D9"/>
    <w:multiLevelType w:val="hybridMultilevel"/>
    <w:tmpl w:val="821C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1839"/>
    <w:multiLevelType w:val="hybridMultilevel"/>
    <w:tmpl w:val="248A23CC"/>
    <w:lvl w:ilvl="0" w:tplc="BC7214FA">
      <w:start w:val="1"/>
      <w:numFmt w:val="decimal"/>
      <w:lvlText w:val="%1.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30" w15:restartNumberingAfterBreak="0">
    <w:nsid w:val="536F2021"/>
    <w:multiLevelType w:val="hybridMultilevel"/>
    <w:tmpl w:val="39A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D29ED"/>
    <w:multiLevelType w:val="hybridMultilevel"/>
    <w:tmpl w:val="5CF0C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85349B"/>
    <w:multiLevelType w:val="hybridMultilevel"/>
    <w:tmpl w:val="121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1626C"/>
    <w:multiLevelType w:val="hybridMultilevel"/>
    <w:tmpl w:val="1C64847A"/>
    <w:lvl w:ilvl="0" w:tplc="36223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D430F4"/>
    <w:multiLevelType w:val="hybridMultilevel"/>
    <w:tmpl w:val="A5C04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DF3E60"/>
    <w:multiLevelType w:val="hybridMultilevel"/>
    <w:tmpl w:val="7E9C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827E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9D1344B"/>
    <w:multiLevelType w:val="hybridMultilevel"/>
    <w:tmpl w:val="0A2A6B88"/>
    <w:lvl w:ilvl="0" w:tplc="C12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A440AC"/>
    <w:multiLevelType w:val="hybridMultilevel"/>
    <w:tmpl w:val="AB207C22"/>
    <w:lvl w:ilvl="0" w:tplc="F71EE4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A01FD"/>
    <w:multiLevelType w:val="hybridMultilevel"/>
    <w:tmpl w:val="7F0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518C7"/>
    <w:multiLevelType w:val="hybridMultilevel"/>
    <w:tmpl w:val="7F0E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93B27"/>
    <w:multiLevelType w:val="hybridMultilevel"/>
    <w:tmpl w:val="7166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E6401C"/>
    <w:multiLevelType w:val="hybridMultilevel"/>
    <w:tmpl w:val="121A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91CC81C">
      <w:start w:val="1"/>
      <w:numFmt w:val="decimal"/>
      <w:lvlText w:val="%4."/>
      <w:lvlJc w:val="left"/>
      <w:pPr>
        <w:ind w:left="1440" w:firstLine="108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B6C30"/>
    <w:multiLevelType w:val="hybridMultilevel"/>
    <w:tmpl w:val="FCE0B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51D90"/>
    <w:multiLevelType w:val="hybridMultilevel"/>
    <w:tmpl w:val="C3D41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6A2545"/>
    <w:multiLevelType w:val="hybridMultilevel"/>
    <w:tmpl w:val="1FB0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1"/>
  </w:num>
  <w:num w:numId="11">
    <w:abstractNumId w:val="27"/>
  </w:num>
  <w:num w:numId="12">
    <w:abstractNumId w:val="39"/>
  </w:num>
  <w:num w:numId="13">
    <w:abstractNumId w:val="24"/>
  </w:num>
  <w:num w:numId="14">
    <w:abstractNumId w:val="36"/>
  </w:num>
  <w:num w:numId="15">
    <w:abstractNumId w:val="9"/>
  </w:num>
  <w:num w:numId="16">
    <w:abstractNumId w:val="5"/>
  </w:num>
  <w:num w:numId="17">
    <w:abstractNumId w:val="31"/>
  </w:num>
  <w:num w:numId="18">
    <w:abstractNumId w:val="33"/>
  </w:num>
  <w:num w:numId="19">
    <w:abstractNumId w:val="37"/>
  </w:num>
  <w:num w:numId="20">
    <w:abstractNumId w:val="29"/>
  </w:num>
  <w:num w:numId="21">
    <w:abstractNumId w:val="2"/>
  </w:num>
  <w:num w:numId="22">
    <w:abstractNumId w:val="42"/>
  </w:num>
  <w:num w:numId="23">
    <w:abstractNumId w:val="7"/>
  </w:num>
  <w:num w:numId="24">
    <w:abstractNumId w:val="20"/>
  </w:num>
  <w:num w:numId="25">
    <w:abstractNumId w:val="11"/>
  </w:num>
  <w:num w:numId="26">
    <w:abstractNumId w:val="28"/>
  </w:num>
  <w:num w:numId="27">
    <w:abstractNumId w:val="44"/>
  </w:num>
  <w:num w:numId="28">
    <w:abstractNumId w:val="6"/>
  </w:num>
  <w:num w:numId="29">
    <w:abstractNumId w:val="25"/>
  </w:num>
  <w:num w:numId="30">
    <w:abstractNumId w:val="4"/>
  </w:num>
  <w:num w:numId="31">
    <w:abstractNumId w:val="16"/>
  </w:num>
  <w:num w:numId="32">
    <w:abstractNumId w:val="18"/>
  </w:num>
  <w:num w:numId="33">
    <w:abstractNumId w:val="10"/>
  </w:num>
  <w:num w:numId="34">
    <w:abstractNumId w:val="45"/>
  </w:num>
  <w:num w:numId="35">
    <w:abstractNumId w:val="38"/>
  </w:num>
  <w:num w:numId="36">
    <w:abstractNumId w:val="12"/>
  </w:num>
  <w:num w:numId="37">
    <w:abstractNumId w:val="3"/>
  </w:num>
  <w:num w:numId="38">
    <w:abstractNumId w:val="22"/>
  </w:num>
  <w:num w:numId="39">
    <w:abstractNumId w:val="34"/>
  </w:num>
  <w:num w:numId="40">
    <w:abstractNumId w:val="41"/>
  </w:num>
  <w:num w:numId="41">
    <w:abstractNumId w:val="14"/>
  </w:num>
  <w:num w:numId="42">
    <w:abstractNumId w:val="35"/>
  </w:num>
  <w:num w:numId="43">
    <w:abstractNumId w:val="26"/>
  </w:num>
  <w:num w:numId="44">
    <w:abstractNumId w:val="17"/>
  </w:num>
  <w:num w:numId="45">
    <w:abstractNumId w:val="23"/>
  </w:num>
  <w:num w:numId="46">
    <w:abstractNumId w:val="46"/>
  </w:num>
  <w:num w:numId="47">
    <w:abstractNumId w:val="43"/>
  </w:num>
  <w:num w:numId="48">
    <w:abstractNumId w:val="32"/>
  </w:num>
  <w:num w:numId="49">
    <w:abstractNumId w:val="8"/>
  </w:num>
  <w:num w:numId="50">
    <w:abstractNumId w:val="15"/>
  </w:num>
  <w:num w:numId="51">
    <w:abstractNumId w:val="1"/>
  </w:num>
  <w:num w:numId="52">
    <w:abstractNumId w:val="40"/>
  </w:num>
  <w:num w:numId="53">
    <w:abstractNumId w:val="19"/>
  </w:num>
  <w:num w:numId="54">
    <w:abstractNumId w:val="13"/>
  </w:num>
  <w:num w:numId="55">
    <w:abstractNumId w:val="3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D1"/>
    <w:rsid w:val="00035288"/>
    <w:rsid w:val="00047295"/>
    <w:rsid w:val="00067BA6"/>
    <w:rsid w:val="00080368"/>
    <w:rsid w:val="000A3BEA"/>
    <w:rsid w:val="000C1EBD"/>
    <w:rsid w:val="000D1390"/>
    <w:rsid w:val="000D5C4B"/>
    <w:rsid w:val="000E34CF"/>
    <w:rsid w:val="00141A72"/>
    <w:rsid w:val="00144D45"/>
    <w:rsid w:val="001508E8"/>
    <w:rsid w:val="001562F3"/>
    <w:rsid w:val="001943C1"/>
    <w:rsid w:val="001E09B3"/>
    <w:rsid w:val="001E3835"/>
    <w:rsid w:val="001F104C"/>
    <w:rsid w:val="002074DA"/>
    <w:rsid w:val="00252DA8"/>
    <w:rsid w:val="00284CA6"/>
    <w:rsid w:val="002A15A9"/>
    <w:rsid w:val="002C771D"/>
    <w:rsid w:val="002D4B73"/>
    <w:rsid w:val="002D4D7B"/>
    <w:rsid w:val="00373856"/>
    <w:rsid w:val="003756FC"/>
    <w:rsid w:val="00377D3C"/>
    <w:rsid w:val="00381BC1"/>
    <w:rsid w:val="00382834"/>
    <w:rsid w:val="00382FDB"/>
    <w:rsid w:val="003A5626"/>
    <w:rsid w:val="003B3A78"/>
    <w:rsid w:val="003F1AD6"/>
    <w:rsid w:val="00403C23"/>
    <w:rsid w:val="004540E5"/>
    <w:rsid w:val="00463545"/>
    <w:rsid w:val="0046414B"/>
    <w:rsid w:val="00466CED"/>
    <w:rsid w:val="004A4872"/>
    <w:rsid w:val="004A77BF"/>
    <w:rsid w:val="004E53E0"/>
    <w:rsid w:val="004F5E94"/>
    <w:rsid w:val="00511A53"/>
    <w:rsid w:val="005218F5"/>
    <w:rsid w:val="005407E2"/>
    <w:rsid w:val="00543BEA"/>
    <w:rsid w:val="005846FA"/>
    <w:rsid w:val="00594AC8"/>
    <w:rsid w:val="005B24A9"/>
    <w:rsid w:val="005B4312"/>
    <w:rsid w:val="005C111C"/>
    <w:rsid w:val="005C2164"/>
    <w:rsid w:val="005E3DEA"/>
    <w:rsid w:val="005F18EB"/>
    <w:rsid w:val="0062395A"/>
    <w:rsid w:val="006340A6"/>
    <w:rsid w:val="00634505"/>
    <w:rsid w:val="00644D37"/>
    <w:rsid w:val="00647303"/>
    <w:rsid w:val="00670768"/>
    <w:rsid w:val="00682BA4"/>
    <w:rsid w:val="006945D2"/>
    <w:rsid w:val="006B2F68"/>
    <w:rsid w:val="006B6813"/>
    <w:rsid w:val="006E40A3"/>
    <w:rsid w:val="006F36E3"/>
    <w:rsid w:val="00702CE5"/>
    <w:rsid w:val="007968D1"/>
    <w:rsid w:val="007978A0"/>
    <w:rsid w:val="007A41BA"/>
    <w:rsid w:val="007A4BD6"/>
    <w:rsid w:val="007A71A8"/>
    <w:rsid w:val="007B3A9E"/>
    <w:rsid w:val="007B7325"/>
    <w:rsid w:val="007C28AC"/>
    <w:rsid w:val="007E30FA"/>
    <w:rsid w:val="00830540"/>
    <w:rsid w:val="00833331"/>
    <w:rsid w:val="008705D8"/>
    <w:rsid w:val="00872925"/>
    <w:rsid w:val="008763F7"/>
    <w:rsid w:val="008A1192"/>
    <w:rsid w:val="008B34AE"/>
    <w:rsid w:val="008C0156"/>
    <w:rsid w:val="008C1568"/>
    <w:rsid w:val="008D020A"/>
    <w:rsid w:val="008D2202"/>
    <w:rsid w:val="008E027A"/>
    <w:rsid w:val="008E74EB"/>
    <w:rsid w:val="008F78B6"/>
    <w:rsid w:val="009461BA"/>
    <w:rsid w:val="00950857"/>
    <w:rsid w:val="0095654B"/>
    <w:rsid w:val="00971A8E"/>
    <w:rsid w:val="009A0067"/>
    <w:rsid w:val="009B3A32"/>
    <w:rsid w:val="009B3D02"/>
    <w:rsid w:val="009D114B"/>
    <w:rsid w:val="009F164F"/>
    <w:rsid w:val="00A22F4C"/>
    <w:rsid w:val="00A23C85"/>
    <w:rsid w:val="00A26D4A"/>
    <w:rsid w:val="00A3168B"/>
    <w:rsid w:val="00A35982"/>
    <w:rsid w:val="00A410A9"/>
    <w:rsid w:val="00A84AFC"/>
    <w:rsid w:val="00A963CF"/>
    <w:rsid w:val="00AC7677"/>
    <w:rsid w:val="00AD2DB4"/>
    <w:rsid w:val="00AE54D8"/>
    <w:rsid w:val="00AE74E7"/>
    <w:rsid w:val="00B06FF5"/>
    <w:rsid w:val="00B1130F"/>
    <w:rsid w:val="00B11754"/>
    <w:rsid w:val="00B2249C"/>
    <w:rsid w:val="00B83D22"/>
    <w:rsid w:val="00BA5903"/>
    <w:rsid w:val="00BC7F3C"/>
    <w:rsid w:val="00BD2E36"/>
    <w:rsid w:val="00BE3AB4"/>
    <w:rsid w:val="00BF19D5"/>
    <w:rsid w:val="00BF7BCD"/>
    <w:rsid w:val="00C20224"/>
    <w:rsid w:val="00C42DF5"/>
    <w:rsid w:val="00C53E70"/>
    <w:rsid w:val="00C66184"/>
    <w:rsid w:val="00C71CA0"/>
    <w:rsid w:val="00C7775C"/>
    <w:rsid w:val="00CA434C"/>
    <w:rsid w:val="00CB1F1C"/>
    <w:rsid w:val="00CD6463"/>
    <w:rsid w:val="00CF23A1"/>
    <w:rsid w:val="00D25212"/>
    <w:rsid w:val="00D2701D"/>
    <w:rsid w:val="00D33808"/>
    <w:rsid w:val="00D41250"/>
    <w:rsid w:val="00D468AD"/>
    <w:rsid w:val="00D5643F"/>
    <w:rsid w:val="00D74CC9"/>
    <w:rsid w:val="00D87586"/>
    <w:rsid w:val="00DA0072"/>
    <w:rsid w:val="00DA6E8A"/>
    <w:rsid w:val="00DB7149"/>
    <w:rsid w:val="00DC1558"/>
    <w:rsid w:val="00DC4216"/>
    <w:rsid w:val="00DD73B2"/>
    <w:rsid w:val="00DE0452"/>
    <w:rsid w:val="00DE6CC3"/>
    <w:rsid w:val="00E05AA4"/>
    <w:rsid w:val="00E1519E"/>
    <w:rsid w:val="00E54BEA"/>
    <w:rsid w:val="00EA7926"/>
    <w:rsid w:val="00EB1AA1"/>
    <w:rsid w:val="00EB79D0"/>
    <w:rsid w:val="00EC121E"/>
    <w:rsid w:val="00EC472B"/>
    <w:rsid w:val="00EC4A3F"/>
    <w:rsid w:val="00EE3639"/>
    <w:rsid w:val="00EF0811"/>
    <w:rsid w:val="00EF12CC"/>
    <w:rsid w:val="00EF4A32"/>
    <w:rsid w:val="00EF565D"/>
    <w:rsid w:val="00EF7235"/>
    <w:rsid w:val="00F1353A"/>
    <w:rsid w:val="00F27A0C"/>
    <w:rsid w:val="00F313C4"/>
    <w:rsid w:val="00F34226"/>
    <w:rsid w:val="00F43CBE"/>
    <w:rsid w:val="00F61BCA"/>
    <w:rsid w:val="00F643A3"/>
    <w:rsid w:val="00F84F03"/>
    <w:rsid w:val="00FA1CEE"/>
    <w:rsid w:val="00FA46D4"/>
    <w:rsid w:val="00FA4C1D"/>
    <w:rsid w:val="00FB38A2"/>
    <w:rsid w:val="00FC6169"/>
    <w:rsid w:val="00FC6C31"/>
    <w:rsid w:val="00FF303A"/>
    <w:rsid w:val="00F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BBAAD"/>
  <w15:docId w15:val="{F0D3B41C-4038-4C8D-9B36-CC8F939B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0540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67BA6"/>
    <w:pPr>
      <w:keepNext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830540"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540"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rsid w:val="00830540"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rsid w:val="00830540"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30540"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830540"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rsid w:val="00830540"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30540"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30540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rsid w:val="00830540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basedOn w:val="DefaultParagraphFont"/>
    <w:uiPriority w:val="99"/>
    <w:rsid w:val="00830540"/>
    <w:rPr>
      <w:color w:val="0000FF"/>
      <w:u w:val="single"/>
    </w:rPr>
  </w:style>
  <w:style w:type="character" w:styleId="PageNumber">
    <w:name w:val="page number"/>
    <w:basedOn w:val="DefaultParagraphFont"/>
    <w:rsid w:val="00830540"/>
  </w:style>
  <w:style w:type="paragraph" w:styleId="Subtitle">
    <w:name w:val="Subtitle"/>
    <w:basedOn w:val="Normal"/>
    <w:qFormat/>
    <w:rsid w:val="00830540"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rsid w:val="00830540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rsid w:val="00830540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rsid w:val="00830540"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830540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830540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rsid w:val="00830540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30540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30540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30540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30540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30540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30540"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rsid w:val="00830540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rsid w:val="00830540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rsid w:val="00830540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rsid w:val="00830540"/>
    <w:pPr>
      <w:spacing w:before="80"/>
      <w:jc w:val="both"/>
    </w:pPr>
  </w:style>
  <w:style w:type="paragraph" w:customStyle="1" w:styleId="ListAlpa">
    <w:name w:val="List Alpa"/>
    <w:basedOn w:val="Paragraph"/>
    <w:rsid w:val="00830540"/>
    <w:pPr>
      <w:numPr>
        <w:numId w:val="10"/>
      </w:numPr>
    </w:pPr>
  </w:style>
  <w:style w:type="paragraph" w:customStyle="1" w:styleId="SubListNumber">
    <w:name w:val="Sub List Number"/>
    <w:basedOn w:val="ListAlpa"/>
    <w:rsid w:val="00830540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rsid w:val="00830540"/>
    <w:pPr>
      <w:numPr>
        <w:numId w:val="12"/>
      </w:numPr>
    </w:pPr>
  </w:style>
  <w:style w:type="paragraph" w:styleId="BalloonText">
    <w:name w:val="Balloon Text"/>
    <w:basedOn w:val="Normal"/>
    <w:link w:val="BalloonTextChar"/>
    <w:rsid w:val="00CF2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23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92257-100A-401C-8875-1FA0C45D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41</TotalTime>
  <Pages>14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11831</CharactersWithSpaces>
  <SharedDoc>false</SharedDoc>
  <HLinks>
    <vt:vector size="90" baseType="variant"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_Toc61860436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_Toc61860435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_Toc61860434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_Toc61860433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_Toc61860432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_Toc61860431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_Toc61860430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_Toc61860429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_Toc61860428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_Toc61860427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_Toc61860426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_Toc61860425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_Toc61860424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_Toc61860423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_Toc61860422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keywords/>
  <dc:description/>
  <cp:lastModifiedBy>Hinostroza Garcia, Raul Jesus J</cp:lastModifiedBy>
  <cp:revision>43</cp:revision>
  <cp:lastPrinted>2005-01-16T20:53:00Z</cp:lastPrinted>
  <dcterms:created xsi:type="dcterms:W3CDTF">2018-03-11T02:48:00Z</dcterms:created>
  <dcterms:modified xsi:type="dcterms:W3CDTF">2018-03-12T04:13:00Z</dcterms:modified>
</cp:coreProperties>
</file>